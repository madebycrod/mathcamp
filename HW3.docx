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14:paraId="0987FCF9" w14:textId="701798D6"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14:paraId="4CAA40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008990" w14:textId="0C13EED0"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14:paraId="494922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BA8F7477D49413492FA4BB1C8EF67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78D9D2" w14:textId="7F4D402D" w:rsidR="00934EC6" w:rsidRDefault="00532FA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Optimization</w:t>
                    </w:r>
                  </w:p>
                </w:sdtContent>
              </w:sdt>
            </w:tc>
          </w:tr>
          <w:tr w:rsidR="00934EC6" w14:paraId="6E12823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286BEDB6C374449BB151188FB0F2A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AB7775" w14:textId="5951438C" w:rsidR="00934EC6" w:rsidRDefault="00702B6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</w:t>
                    </w:r>
                    <w:r w:rsidR="00532FA6">
                      <w:rPr>
                        <w:color w:val="2F5496" w:themeColor="accent1" w:themeShade="BF"/>
                        <w:sz w:val="24"/>
                        <w:szCs w:val="24"/>
                      </w:rPr>
                      <w:t>: August 15,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14:paraId="32649FF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39168C8AD4F45168F7ED940E5F402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1A7975" w14:textId="07E7B2EB" w:rsidR="00934EC6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C21893247F54E709FD342FFBC04F9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DB2528D" w14:textId="77777777" w:rsidR="00934EC6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D15A4EB" w14:textId="77777777"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3A373E6" w14:textId="03911678" w:rsidR="00934EC6" w:rsidRDefault="00934E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7FA15" w14:textId="78FE944C" w:rsidR="00702B65" w:rsidRDefault="00702B65">
          <w:pPr>
            <w:pStyle w:val="TOCHeading"/>
          </w:pPr>
          <w:r>
            <w:t>Contents</w:t>
          </w:r>
        </w:p>
        <w:p w14:paraId="4B31CA46" w14:textId="32C98BA2" w:rsidR="00702B65" w:rsidRDefault="00702B6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81BB1FC" w14:textId="57709A83" w:rsidR="00A14398" w:rsidRDefault="00702B65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15E47C31" w14:textId="1C8506D9" w:rsidR="00702B65" w:rsidRDefault="00702B65">
      <w:r>
        <w:br w:type="page"/>
      </w:r>
    </w:p>
    <w:p w14:paraId="56F19259" w14:textId="35D98E00" w:rsidR="00702B65" w:rsidRPr="00702B65" w:rsidRDefault="00702B65" w:rsidP="00702B65">
      <w:pPr>
        <w:pStyle w:val="Heading1"/>
      </w:pPr>
      <w:r>
        <w:lastRenderedPageBreak/>
        <w:t>Question 1</w:t>
      </w:r>
    </w:p>
    <w:p w14:paraId="647ACD3D" w14:textId="4CD40F0B" w:rsidR="00A8778F" w:rsidRPr="00532FA6" w:rsidRDefault="00532FA6" w:rsidP="00532FA6">
      <w:pPr>
        <w:pStyle w:val="ListParagraph"/>
        <w:numPr>
          <w:ilvl w:val="0"/>
          <w:numId w:val="2"/>
        </w:numPr>
        <w:rPr>
          <w:rStyle w:val="IntenseEmphasis"/>
          <w:i w:val="0"/>
        </w:rPr>
      </w:pPr>
      <m:oMath>
        <m:r>
          <m:rPr>
            <m:sty m:val="p"/>
          </m:rPr>
          <w:rPr>
            <w:rStyle w:val="IntenseEmphasis"/>
            <w:rFonts w:ascii="Cambria Math" w:hAnsi="Cambria Math"/>
          </w:rPr>
          <m:t xml:space="preserve">y= </m:t>
        </m:r>
        <m:sSup>
          <m:sSup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</w:rPr>
              <m:t>-(</m:t>
            </m:r>
            <m:r>
              <w:rPr>
                <w:rStyle w:val="IntenseEmphasis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IntenseEmphasis"/>
                <w:rFonts w:ascii="Cambria Math" w:hAnsi="Cambria Math"/>
              </w:rPr>
              <m:t>+ 1</m:t>
            </m:r>
            <m:r>
              <m:rPr>
                <m:sty m:val="p"/>
              </m:rPr>
              <w:rPr>
                <w:rStyle w:val="IntenseEmphasis"/>
                <w:rFonts w:ascii="Cambria Math" w:hAnsi="Cambria Math"/>
              </w:rPr>
              <m:t>3)</m:t>
            </m:r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</w:rPr>
              <m:t>4</m:t>
            </m:r>
          </m:sup>
        </m:sSup>
      </m:oMath>
    </w:p>
    <w:p w14:paraId="7E51EC03" w14:textId="13A0D0D1" w:rsidR="00532FA6" w:rsidRDefault="00532FA6" w:rsidP="00532FA6">
      <w:pPr>
        <w:ind w:left="720"/>
        <w:rPr>
          <w:rStyle w:val="IntenseEmphasis"/>
          <w:i w:val="0"/>
        </w:rPr>
      </w:pPr>
      <w:proofErr w:type="spellStart"/>
      <w:r>
        <w:rPr>
          <w:rStyle w:val="IntenseEmphasis"/>
          <w:i w:val="0"/>
        </w:rPr>
        <w:t>MatLab</w:t>
      </w:r>
      <w:proofErr w:type="spellEnd"/>
    </w:p>
    <w:p w14:paraId="78D7A57A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declare choice variables</w:t>
      </w:r>
    </w:p>
    <w:p w14:paraId="03F42093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7926691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Problem 1a</w:t>
      </w:r>
    </w:p>
    <w:p w14:paraId="5675A73C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-(x 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13)^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4; </w:t>
      </w:r>
      <w:r>
        <w:rPr>
          <w:rFonts w:ascii="Courier" w:hAnsi="Courier" w:cs="Courier"/>
          <w:color w:val="228B22"/>
          <w:sz w:val="20"/>
          <w:szCs w:val="20"/>
        </w:rPr>
        <w:t>% Set function</w:t>
      </w:r>
    </w:p>
    <w:p w14:paraId="7A9D8B79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8FCA9A1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00444F3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rootsa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solve(a); </w:t>
      </w:r>
      <w:r>
        <w:rPr>
          <w:rFonts w:ascii="Courier" w:hAnsi="Courier" w:cs="Courier"/>
          <w:color w:val="228B22"/>
          <w:sz w:val="20"/>
          <w:szCs w:val="20"/>
        </w:rPr>
        <w:t>% find roots of function</w:t>
      </w:r>
    </w:p>
    <w:p w14:paraId="1ED618B6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67ED051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a1 = diff(a); </w:t>
      </w:r>
      <w:r>
        <w:rPr>
          <w:rFonts w:ascii="Courier" w:hAnsi="Courier" w:cs="Courier"/>
          <w:color w:val="228B22"/>
          <w:sz w:val="20"/>
          <w:szCs w:val="20"/>
        </w:rPr>
        <w:t>% Take derivative of function</w:t>
      </w:r>
    </w:p>
    <w:p w14:paraId="1A0A70DF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D98CC64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'first derivative'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E5E6B5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pretty(a1); </w:t>
      </w:r>
      <w:r>
        <w:rPr>
          <w:rFonts w:ascii="Courier" w:hAnsi="Courier" w:cs="Courier"/>
          <w:color w:val="228B22"/>
          <w:sz w:val="20"/>
          <w:szCs w:val="20"/>
        </w:rPr>
        <w:t>% display derivative in readable form</w:t>
      </w:r>
    </w:p>
    <w:p w14:paraId="53D06114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C29265C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solve(a1); </w:t>
      </w:r>
      <w:r>
        <w:rPr>
          <w:rFonts w:ascii="Courier" w:hAnsi="Courier" w:cs="Courier"/>
          <w:color w:val="228B22"/>
          <w:sz w:val="20"/>
          <w:szCs w:val="20"/>
        </w:rPr>
        <w:t>% solve for critical points</w:t>
      </w:r>
    </w:p>
    <w:p w14:paraId="51B19F6A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63D996C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'critical points'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4339E00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4130B4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F646E7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0AD9C6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line Template</w:t>
      </w:r>
    </w:p>
    <w:p w14:paraId="005129D8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a,[-20, 20],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line</w:t>
      </w:r>
    </w:p>
    <w:p w14:paraId="44BEFDB0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E1727F2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0964636E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6B4737D1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26354A5C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standard lines for each image</w:t>
      </w:r>
    </w:p>
    <w:p w14:paraId="65726198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show'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'best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add legend to graph</w:t>
      </w:r>
    </w:p>
    <w:p w14:paraId="7016EA91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A31C186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comment out to remove critical points</w:t>
      </w:r>
    </w:p>
    <w:p w14:paraId="21DA0D78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double(subs(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a,crit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_ptsa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critical points</w:t>
      </w:r>
    </w:p>
    <w:p w14:paraId="45437BA0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'Optimization Graph'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EA8A75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CE8278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customize for each graph</w:t>
      </w:r>
    </w:p>
    <w:p w14:paraId="557018DF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text(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-12,100, </w:t>
      </w:r>
      <w:r>
        <w:rPr>
          <w:rFonts w:ascii="Courier" w:hAnsi="Courier" w:cs="Courier"/>
          <w:color w:val="A020F0"/>
          <w:sz w:val="20"/>
          <w:szCs w:val="20"/>
        </w:rPr>
        <w:t>'critical point (-13,0)'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87716B3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'Figure 1a.png'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AEBC41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78BA52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479091D0" w14:textId="77777777" w:rsidR="00532FA6" w:rsidRDefault="00532FA6" w:rsidP="00532FA6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62FAB34B" w14:textId="4909E216" w:rsidR="00532FA6" w:rsidRDefault="00532FA6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1B3345E7" w14:textId="23EB9E46" w:rsidR="00532FA6" w:rsidRDefault="00532FA6" w:rsidP="00532FA6">
      <w:pPr>
        <w:rPr>
          <w:rStyle w:val="IntenseEmphasis"/>
          <w:i w:val="0"/>
        </w:rPr>
      </w:pPr>
    </w:p>
    <w:p w14:paraId="1EC7052B" w14:textId="77777777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  <w:r w:rsidRPr="00532FA6">
        <w:rPr>
          <w:rStyle w:val="IntenseEmphasis"/>
          <w:i w:val="0"/>
          <w:color w:val="000000" w:themeColor="text1"/>
        </w:rPr>
        <w:t>&gt;&gt; HW3_1a</w:t>
      </w:r>
    </w:p>
    <w:p w14:paraId="541E0E26" w14:textId="77777777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  <w:r w:rsidRPr="00532FA6">
        <w:rPr>
          <w:rStyle w:val="IntenseEmphasis"/>
          <w:i w:val="0"/>
          <w:color w:val="000000" w:themeColor="text1"/>
        </w:rPr>
        <w:t>first derivative</w:t>
      </w:r>
    </w:p>
    <w:p w14:paraId="2011A53E" w14:textId="4EE4B343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   </w:t>
      </w:r>
    </w:p>
    <w:p w14:paraId="5FFD0267" w14:textId="3ABD6589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  <w:r w:rsidRPr="00532FA6">
        <w:rPr>
          <w:rStyle w:val="IntenseEmphasis"/>
          <w:i w:val="0"/>
          <w:color w:val="000000" w:themeColor="text1"/>
        </w:rPr>
        <w:lastRenderedPageBreak/>
        <w:t xml:space="preserve">-4 (x + </w:t>
      </w:r>
      <w:proofErr w:type="gramStart"/>
      <w:r w:rsidRPr="00532FA6">
        <w:rPr>
          <w:rStyle w:val="IntenseEmphasis"/>
          <w:i w:val="0"/>
          <w:color w:val="000000" w:themeColor="text1"/>
        </w:rPr>
        <w:t>13)</w:t>
      </w:r>
      <w:r>
        <w:rPr>
          <w:rStyle w:val="IntenseEmphasis"/>
          <w:i w:val="0"/>
          <w:color w:val="000000" w:themeColor="text1"/>
        </w:rPr>
        <w:t>^</w:t>
      </w:r>
      <w:proofErr w:type="gramEnd"/>
      <w:r>
        <w:rPr>
          <w:rStyle w:val="IntenseEmphasis"/>
          <w:i w:val="0"/>
          <w:color w:val="000000" w:themeColor="text1"/>
        </w:rPr>
        <w:t>3</w:t>
      </w:r>
    </w:p>
    <w:p w14:paraId="0852232E" w14:textId="77777777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</w:p>
    <w:p w14:paraId="521C558E" w14:textId="77777777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  <w:r w:rsidRPr="00532FA6">
        <w:rPr>
          <w:rStyle w:val="IntenseEmphasis"/>
          <w:i w:val="0"/>
          <w:color w:val="000000" w:themeColor="text1"/>
        </w:rPr>
        <w:t>critical points</w:t>
      </w:r>
    </w:p>
    <w:p w14:paraId="240B0B1E" w14:textId="77777777" w:rsidR="00532FA6" w:rsidRPr="00532FA6" w:rsidRDefault="00532FA6" w:rsidP="00532FA6">
      <w:pPr>
        <w:ind w:left="1440"/>
        <w:rPr>
          <w:rStyle w:val="IntenseEmphasis"/>
          <w:i w:val="0"/>
          <w:color w:val="000000" w:themeColor="text1"/>
        </w:rPr>
      </w:pPr>
      <w:r w:rsidRPr="00532FA6">
        <w:rPr>
          <w:rStyle w:val="IntenseEmphasis"/>
          <w:i w:val="0"/>
          <w:color w:val="000000" w:themeColor="text1"/>
        </w:rPr>
        <w:t xml:space="preserve"> -13</w:t>
      </w:r>
    </w:p>
    <w:p w14:paraId="72C1910F" w14:textId="77777777" w:rsidR="00532FA6" w:rsidRDefault="00532FA6" w:rsidP="00532FA6">
      <w:pPr>
        <w:ind w:left="720"/>
        <w:rPr>
          <w:rStyle w:val="IntenseEmphasis"/>
          <w:i w:val="0"/>
          <w:color w:val="000000" w:themeColor="text1"/>
        </w:rPr>
      </w:pPr>
    </w:p>
    <w:p w14:paraId="616E75B2" w14:textId="36BDE7A8" w:rsidR="00532FA6" w:rsidRDefault="00532FA6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Graph</w:t>
      </w:r>
    </w:p>
    <w:p w14:paraId="2E6CFB76" w14:textId="3CE5BEA7" w:rsidR="00532FA6" w:rsidRDefault="00532FA6" w:rsidP="00532FA6">
      <w:pPr>
        <w:ind w:left="720"/>
        <w:rPr>
          <w:rStyle w:val="IntenseEmphasis"/>
          <w:i w:val="0"/>
        </w:rPr>
      </w:pPr>
      <w:r w:rsidRPr="00532FA6">
        <w:rPr>
          <w:rStyle w:val="IntenseEmphasis"/>
          <w:i w:val="0"/>
        </w:rPr>
        <w:drawing>
          <wp:inline distT="0" distB="0" distL="0" distR="0" wp14:anchorId="54CFF1D2" wp14:editId="487CE75F">
            <wp:extent cx="4032922" cy="34004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21" cy="34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F05" w14:textId="445856BF" w:rsidR="00532FA6" w:rsidRPr="00E93829" w:rsidRDefault="00E93829" w:rsidP="00532FA6">
      <w:pPr>
        <w:pStyle w:val="ListParagraph"/>
        <w:numPr>
          <w:ilvl w:val="0"/>
          <w:numId w:val="2"/>
        </w:numPr>
        <w:rPr>
          <w:rStyle w:val="IntenseEmphasis"/>
          <w:i w:val="0"/>
        </w:rPr>
      </w:pPr>
      <m:oMath>
        <m:r>
          <m:rPr>
            <m:sty m:val="p"/>
          </m:rPr>
          <w:rPr>
            <w:rStyle w:val="IntenseEmphasis"/>
            <w:rFonts w:ascii="Cambria Math" w:hAnsi="Cambria Math"/>
          </w:rPr>
          <m:t>equation</m:t>
        </m:r>
      </m:oMath>
    </w:p>
    <w:p w14:paraId="03EBE626" w14:textId="77777777" w:rsidR="00E93829" w:rsidRDefault="00E93829" w:rsidP="00E93829">
      <w:pPr>
        <w:pStyle w:val="ListParagraph"/>
        <w:rPr>
          <w:rStyle w:val="IntenseEmphasis"/>
          <w:rFonts w:eastAsiaTheme="minorEastAsia"/>
          <w:i w:val="0"/>
        </w:rPr>
      </w:pPr>
    </w:p>
    <w:p w14:paraId="0C04AE9D" w14:textId="6AC885C4" w:rsidR="00E93829" w:rsidRDefault="00E93829" w:rsidP="00E93829">
      <w:pPr>
        <w:pStyle w:val="ListParagraph"/>
        <w:rPr>
          <w:rStyle w:val="IntenseEmphasis"/>
          <w:rFonts w:eastAsiaTheme="minorEastAsia"/>
          <w:i w:val="0"/>
        </w:rPr>
      </w:pPr>
      <w:proofErr w:type="spellStart"/>
      <w:r>
        <w:rPr>
          <w:rStyle w:val="IntenseEmphasis"/>
          <w:rFonts w:eastAsiaTheme="minorEastAsia"/>
          <w:i w:val="0"/>
        </w:rPr>
        <w:t>MatLab</w:t>
      </w:r>
      <w:proofErr w:type="spellEnd"/>
    </w:p>
    <w:p w14:paraId="2C7CA715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Problem 1b</w:t>
      </w:r>
    </w:p>
    <w:p w14:paraId="4522A346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CDE9BAE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clear; </w:t>
      </w:r>
    </w:p>
    <w:p w14:paraId="63074796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9523C7B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2E6FF3E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DACF16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  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-3*x^4 - 20*x^3 + 144*x^2 +17); </w:t>
      </w:r>
      <w:r>
        <w:rPr>
          <w:rFonts w:ascii="Courier" w:hAnsi="Courier" w:cs="Courier"/>
          <w:color w:val="228B22"/>
          <w:sz w:val="20"/>
          <w:szCs w:val="20"/>
        </w:rPr>
        <w:t>% Set function</w:t>
      </w:r>
    </w:p>
    <w:p w14:paraId="1F471F24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68258A3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rootsb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solve(b); </w:t>
      </w:r>
      <w:r>
        <w:rPr>
          <w:rFonts w:ascii="Courier" w:hAnsi="Courier" w:cs="Courier"/>
          <w:color w:val="228B22"/>
          <w:sz w:val="20"/>
          <w:szCs w:val="20"/>
        </w:rPr>
        <w:t>% find roots of function</w:t>
      </w:r>
    </w:p>
    <w:p w14:paraId="518F244E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B709BEC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b1 = diff(b); </w:t>
      </w:r>
      <w:r>
        <w:rPr>
          <w:rFonts w:ascii="Courier" w:hAnsi="Courier" w:cs="Courier"/>
          <w:color w:val="228B22"/>
          <w:sz w:val="20"/>
          <w:szCs w:val="20"/>
        </w:rPr>
        <w:t>% Take derivative of function</w:t>
      </w:r>
    </w:p>
    <w:p w14:paraId="2A1AB9E7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E5A8E7C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3191465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pretty(b1); </w:t>
      </w:r>
      <w:r>
        <w:rPr>
          <w:rFonts w:ascii="Courier" w:hAnsi="Courier" w:cs="Courier"/>
          <w:color w:val="228B22"/>
          <w:sz w:val="20"/>
          <w:szCs w:val="20"/>
        </w:rPr>
        <w:t>% display derivative in readable form</w:t>
      </w:r>
    </w:p>
    <w:p w14:paraId="04304F5F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 </w:t>
      </w:r>
    </w:p>
    <w:p w14:paraId="4C619979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solve(b1); </w:t>
      </w:r>
      <w:r>
        <w:rPr>
          <w:rFonts w:ascii="Courier" w:hAnsi="Courier" w:cs="Courier"/>
          <w:color w:val="228B22"/>
          <w:sz w:val="20"/>
          <w:szCs w:val="20"/>
        </w:rPr>
        <w:t>% solve for critical points</w:t>
      </w:r>
    </w:p>
    <w:p w14:paraId="57498601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AA6C668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rootsb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2B1648CB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'roots 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F35264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AC741C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EF2F56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F7D5EE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line Template</w:t>
      </w:r>
    </w:p>
    <w:p w14:paraId="0FD6BD37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line</w:t>
      </w:r>
    </w:p>
    <w:p w14:paraId="3C25B1D6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D2423D4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3E7F41A0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33056726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7152F657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(b1); </w:t>
      </w:r>
      <w:r>
        <w:rPr>
          <w:rFonts w:ascii="Courier" w:hAnsi="Courier" w:cs="Courier"/>
          <w:color w:val="228B22"/>
          <w:sz w:val="20"/>
          <w:szCs w:val="20"/>
        </w:rPr>
        <w:t>% plot derivative</w:t>
      </w:r>
    </w:p>
    <w:p w14:paraId="16C16A22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comment out to remove critical points</w:t>
      </w:r>
    </w:p>
    <w:p w14:paraId="15115E04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double(subs(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b,crit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_ptsb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critical points</w:t>
      </w:r>
    </w:p>
    <w:p w14:paraId="565073C1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text(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17,0, </w:t>
      </w:r>
      <w:r>
        <w:rPr>
          <w:rFonts w:ascii="Courier" w:hAnsi="Courier" w:cs="Courier"/>
          <w:color w:val="A020F0"/>
          <w:sz w:val="20"/>
          <w:szCs w:val="20"/>
        </w:rPr>
        <w:t>'critical point (17,0)'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77584B5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text(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530,3, </w:t>
      </w:r>
      <w:r>
        <w:rPr>
          <w:rFonts w:ascii="Courier" w:hAnsi="Courier" w:cs="Courier"/>
          <w:color w:val="A020F0"/>
          <w:sz w:val="20"/>
          <w:szCs w:val="20"/>
        </w:rPr>
        <w:t>'critical point (530,3)'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22710C8A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text(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-11247,-8, </w:t>
      </w:r>
      <w:r>
        <w:rPr>
          <w:rFonts w:ascii="Courier" w:hAnsi="Courier" w:cs="Courier"/>
          <w:color w:val="A020F0"/>
          <w:sz w:val="20"/>
          <w:szCs w:val="20"/>
        </w:rPr>
        <w:t>'critical point (-11247,-8)'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5FADC7A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add more text lines if more critical points exist</w:t>
      </w:r>
    </w:p>
    <w:p w14:paraId="63E9260F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660351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standard lines for each image</w:t>
      </w:r>
    </w:p>
    <w:p w14:paraId="1E99E330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legend('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show','Location','best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'); % add legend to graph</w:t>
      </w:r>
    </w:p>
    <w:p w14:paraId="10AD7B17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A57D2E1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customize for each graph</w:t>
      </w:r>
    </w:p>
    <w:p w14:paraId="4642046A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DB027F4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'Optimization Graph'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9F9A67E" w14:textId="77777777" w:rsidR="00E93829" w:rsidRDefault="00E93829" w:rsidP="00E9382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'Figure 1b.png'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1D444C" w14:textId="1974E427" w:rsidR="00E93829" w:rsidRDefault="00E93829" w:rsidP="00E93829">
      <w:pPr>
        <w:pStyle w:val="ListParagraph"/>
        <w:rPr>
          <w:rStyle w:val="IntenseEmphasis"/>
          <w:i w:val="0"/>
        </w:rPr>
      </w:pPr>
    </w:p>
    <w:p w14:paraId="34615E5F" w14:textId="29BAC29B" w:rsidR="00E93829" w:rsidRDefault="00E93829" w:rsidP="00E93829">
      <w:pPr>
        <w:pStyle w:val="ListParagraph"/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7CC86BAD" w14:textId="448E63EC" w:rsidR="00E93829" w:rsidRDefault="00E93829" w:rsidP="00E93829">
      <w:pPr>
        <w:pStyle w:val="ListParagraph"/>
        <w:rPr>
          <w:rStyle w:val="IntenseEmphasis"/>
          <w:i w:val="0"/>
        </w:rPr>
      </w:pPr>
    </w:p>
    <w:p w14:paraId="3DBA5B6D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>&gt;&gt; HW3_1b</w:t>
      </w:r>
    </w:p>
    <w:p w14:paraId="31524003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 xml:space="preserve">      3       2</w:t>
      </w:r>
    </w:p>
    <w:p w14:paraId="3B6E7DA5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 xml:space="preserve">- 12 </w:t>
      </w:r>
      <w:proofErr w:type="gramStart"/>
      <w:r w:rsidRPr="00E93829">
        <w:rPr>
          <w:rStyle w:val="IntenseEmphasis"/>
          <w:i w:val="0"/>
          <w:color w:val="000000" w:themeColor="text1"/>
        </w:rPr>
        <w:t>x  -</w:t>
      </w:r>
      <w:proofErr w:type="gramEnd"/>
      <w:r w:rsidRPr="00E93829">
        <w:rPr>
          <w:rStyle w:val="IntenseEmphasis"/>
          <w:i w:val="0"/>
          <w:color w:val="000000" w:themeColor="text1"/>
        </w:rPr>
        <w:t xml:space="preserve"> 60 x  + 288 x</w:t>
      </w:r>
    </w:p>
    <w:p w14:paraId="18D6F285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</w:p>
    <w:p w14:paraId="0922880D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>roots b</w:t>
      </w:r>
    </w:p>
    <w:p w14:paraId="0CCA02E3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>/ -8 \</w:t>
      </w:r>
    </w:p>
    <w:p w14:paraId="3CDD7FBA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>|    |</w:t>
      </w:r>
    </w:p>
    <w:p w14:paraId="1879E46E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proofErr w:type="gramStart"/>
      <w:r w:rsidRPr="00E93829">
        <w:rPr>
          <w:rStyle w:val="IntenseEmphasis"/>
          <w:i w:val="0"/>
          <w:color w:val="000000" w:themeColor="text1"/>
        </w:rPr>
        <w:t>|  0</w:t>
      </w:r>
      <w:proofErr w:type="gramEnd"/>
      <w:r w:rsidRPr="00E93829">
        <w:rPr>
          <w:rStyle w:val="IntenseEmphasis"/>
          <w:i w:val="0"/>
          <w:color w:val="000000" w:themeColor="text1"/>
        </w:rPr>
        <w:t xml:space="preserve"> |</w:t>
      </w:r>
    </w:p>
    <w:p w14:paraId="173D0BFB" w14:textId="77777777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r w:rsidRPr="00E93829">
        <w:rPr>
          <w:rStyle w:val="IntenseEmphasis"/>
          <w:i w:val="0"/>
          <w:color w:val="000000" w:themeColor="text1"/>
        </w:rPr>
        <w:t>|    |</w:t>
      </w:r>
    </w:p>
    <w:p w14:paraId="259C323F" w14:textId="7C311758" w:rsidR="00E93829" w:rsidRPr="00E93829" w:rsidRDefault="00E93829" w:rsidP="00E93829">
      <w:pPr>
        <w:pStyle w:val="ListParagraph"/>
        <w:ind w:left="1440"/>
        <w:rPr>
          <w:rStyle w:val="IntenseEmphasis"/>
          <w:i w:val="0"/>
          <w:color w:val="000000" w:themeColor="text1"/>
        </w:rPr>
      </w:pPr>
      <w:proofErr w:type="gramStart"/>
      <w:r w:rsidRPr="00E93829">
        <w:rPr>
          <w:rStyle w:val="IntenseEmphasis"/>
          <w:i w:val="0"/>
          <w:color w:val="000000" w:themeColor="text1"/>
        </w:rPr>
        <w:t>\  3</w:t>
      </w:r>
      <w:proofErr w:type="gramEnd"/>
      <w:r w:rsidRPr="00E93829">
        <w:rPr>
          <w:rStyle w:val="IntenseEmphasis"/>
          <w:i w:val="0"/>
          <w:color w:val="000000" w:themeColor="text1"/>
        </w:rPr>
        <w:t xml:space="preserve"> /</w:t>
      </w:r>
    </w:p>
    <w:p w14:paraId="025983E8" w14:textId="77777777" w:rsidR="00E93829" w:rsidRDefault="00E93829" w:rsidP="00E93829">
      <w:pPr>
        <w:pStyle w:val="ListParagraph"/>
        <w:rPr>
          <w:rStyle w:val="IntenseEmphasis"/>
          <w:i w:val="0"/>
        </w:rPr>
      </w:pPr>
    </w:p>
    <w:p w14:paraId="0611F129" w14:textId="388DDA94" w:rsidR="00E93829" w:rsidRDefault="00E93829" w:rsidP="00E93829">
      <w:pPr>
        <w:pStyle w:val="ListParagraph"/>
        <w:rPr>
          <w:rStyle w:val="IntenseEmphasis"/>
          <w:i w:val="0"/>
        </w:rPr>
      </w:pPr>
      <w:r>
        <w:rPr>
          <w:rStyle w:val="IntenseEmphasis"/>
          <w:i w:val="0"/>
        </w:rPr>
        <w:t>Graph</w:t>
      </w:r>
    </w:p>
    <w:p w14:paraId="0C6113C3" w14:textId="033FCA1A" w:rsidR="00E93829" w:rsidRDefault="00E93829" w:rsidP="00E93829">
      <w:pPr>
        <w:pStyle w:val="ListParagraph"/>
        <w:rPr>
          <w:rStyle w:val="IntenseEmphasis"/>
          <w:i w:val="0"/>
        </w:rPr>
      </w:pPr>
    </w:p>
    <w:p w14:paraId="41390C01" w14:textId="67F5449F" w:rsidR="00E93829" w:rsidRPr="00532FA6" w:rsidRDefault="00E93829" w:rsidP="00E93829">
      <w:pPr>
        <w:pStyle w:val="ListParagraph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w:lastRenderedPageBreak/>
        <w:drawing>
          <wp:inline distT="0" distB="0" distL="0" distR="0" wp14:anchorId="47566D24" wp14:editId="5CF3B2D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16D2" w14:textId="26CF4425" w:rsidR="00532FA6" w:rsidRPr="00532FA6" w:rsidRDefault="00532FA6" w:rsidP="00532FA6">
      <w:pPr>
        <w:pStyle w:val="ListParagraph"/>
        <w:rPr>
          <w:rStyle w:val="IntenseEmphasis"/>
          <w:i w:val="0"/>
        </w:rPr>
      </w:pPr>
    </w:p>
    <w:p w14:paraId="3AC3FD76" w14:textId="11FC6B22" w:rsidR="00532FA6" w:rsidRPr="00532FA6" w:rsidRDefault="0043663F" w:rsidP="00532FA6">
      <w:pPr>
        <w:pStyle w:val="ListParagraph"/>
        <w:numPr>
          <w:ilvl w:val="0"/>
          <w:numId w:val="2"/>
        </w:numPr>
        <w:rPr>
          <w:rStyle w:val="IntenseEmphasis"/>
          <w:i w:val="0"/>
        </w:rPr>
      </w:pPr>
      <m:oMath>
        <m:r>
          <m:rPr>
            <m:sty m:val="p"/>
          </m:rPr>
          <w:rPr>
            <w:rStyle w:val="IntenseEmphasis"/>
            <w:rFonts w:ascii="Cambria Math" w:hAnsi="Cambria Math"/>
          </w:rPr>
          <m:t>equation</m:t>
        </m:r>
      </m:oMath>
    </w:p>
    <w:p w14:paraId="0BDF67BF" w14:textId="77777777" w:rsidR="00532FA6" w:rsidRDefault="00532FA6" w:rsidP="00532FA6">
      <w:pPr>
        <w:ind w:left="720"/>
        <w:rPr>
          <w:rStyle w:val="IntenseEmphasis"/>
          <w:i w:val="0"/>
        </w:rPr>
      </w:pPr>
      <w:proofErr w:type="spellStart"/>
      <w:r>
        <w:rPr>
          <w:rStyle w:val="IntenseEmphasis"/>
          <w:i w:val="0"/>
        </w:rPr>
        <w:t>MatLab</w:t>
      </w:r>
      <w:proofErr w:type="spellEnd"/>
    </w:p>
    <w:p w14:paraId="2E3EC42F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Problem 1c</w:t>
      </w:r>
    </w:p>
    <w:p w14:paraId="38F90E20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59FAD4D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clear; </w:t>
      </w:r>
    </w:p>
    <w:p w14:paraId="19C84E59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4726AF9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47EA69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9CA3B1D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4*x*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(3*x); </w:t>
      </w:r>
      <w:r>
        <w:rPr>
          <w:rFonts w:ascii="Courier" w:hAnsi="Courier" w:cs="Courier"/>
          <w:color w:val="228B22"/>
          <w:sz w:val="20"/>
          <w:szCs w:val="20"/>
        </w:rPr>
        <w:t>% Set function</w:t>
      </w:r>
    </w:p>
    <w:p w14:paraId="4E4A80DB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B3E29AD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rootsc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solve(c); </w:t>
      </w:r>
      <w:r>
        <w:rPr>
          <w:rFonts w:ascii="Courier" w:hAnsi="Courier" w:cs="Courier"/>
          <w:color w:val="228B22"/>
          <w:sz w:val="20"/>
          <w:szCs w:val="20"/>
        </w:rPr>
        <w:t>% find roots of function</w:t>
      </w:r>
    </w:p>
    <w:p w14:paraId="3AD19CB4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6756A7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c1 = diff(c); </w:t>
      </w:r>
      <w:r>
        <w:rPr>
          <w:rFonts w:ascii="Courier" w:hAnsi="Courier" w:cs="Courier"/>
          <w:color w:val="228B22"/>
          <w:sz w:val="20"/>
          <w:szCs w:val="20"/>
        </w:rPr>
        <w:t>% Take derivative of function</w:t>
      </w:r>
    </w:p>
    <w:p w14:paraId="31828FEE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c2 = diff(c1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Take second derivative</w:t>
      </w:r>
    </w:p>
    <w:p w14:paraId="78D86D7B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1ED0797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'first derivative'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48E1BB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pretty(c1); </w:t>
      </w:r>
      <w:r>
        <w:rPr>
          <w:rFonts w:ascii="Courier" w:hAnsi="Courier" w:cs="Courier"/>
          <w:color w:val="228B22"/>
          <w:sz w:val="20"/>
          <w:szCs w:val="20"/>
        </w:rPr>
        <w:t>% display derivative in readable form</w:t>
      </w:r>
    </w:p>
    <w:p w14:paraId="10088D6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325E41D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'second derivative'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AD06C0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pretty(c2); </w:t>
      </w:r>
      <w:r>
        <w:rPr>
          <w:rFonts w:ascii="Courier" w:hAnsi="Courier" w:cs="Courier"/>
          <w:color w:val="228B22"/>
          <w:sz w:val="20"/>
          <w:szCs w:val="20"/>
        </w:rPr>
        <w:t>% display second derivative in readable form</w:t>
      </w:r>
    </w:p>
    <w:p w14:paraId="3BE8C1E7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B637FB3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solve(c1); </w:t>
      </w:r>
      <w:r>
        <w:rPr>
          <w:rFonts w:ascii="Courier" w:hAnsi="Courier" w:cs="Courier"/>
          <w:color w:val="228B22"/>
          <w:sz w:val="20"/>
          <w:szCs w:val="20"/>
        </w:rPr>
        <w:t>% solve for critical points</w:t>
      </w:r>
    </w:p>
    <w:p w14:paraId="6326EC7D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74B57FE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rootsb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507B8A48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'roots 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74D249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B40419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0E1B28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34B2D6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line Template</w:t>
      </w:r>
    </w:p>
    <w:p w14:paraId="6FBD8565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c,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line</w:t>
      </w:r>
    </w:p>
    <w:p w14:paraId="54B362BC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DFA7A2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2EA375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417C6C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A4F140F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comment out to remove critical points</w:t>
      </w:r>
    </w:p>
    <w:p w14:paraId="46C17D48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double(subs(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c,crit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_ptsc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critical points</w:t>
      </w:r>
    </w:p>
    <w:p w14:paraId="07F01A7C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text(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.5,0, </w:t>
      </w:r>
      <w:r>
        <w:rPr>
          <w:rFonts w:ascii="Courier" w:hAnsi="Courier" w:cs="Courier"/>
          <w:color w:val="A020F0"/>
          <w:sz w:val="20"/>
          <w:szCs w:val="20"/>
        </w:rPr>
        <w:t>'critical point (-1/3,0)'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2134CD08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AA786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add more text lines if more critical points exist</w:t>
      </w:r>
    </w:p>
    <w:p w14:paraId="03DA1915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100F24D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standard lines for each image</w:t>
      </w:r>
    </w:p>
    <w:p w14:paraId="7C5C633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show'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'best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add legend to graph</w:t>
      </w:r>
    </w:p>
    <w:p w14:paraId="7F57B53B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2D0A0B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customize for each graph</w:t>
      </w:r>
    </w:p>
    <w:p w14:paraId="78B2E8FE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'Figure 1c.png'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2A147EC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'Optimization Graph'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050CEBA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176C92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ACF3F4" w14:textId="77777777" w:rsidR="0043663F" w:rsidRDefault="0043663F" w:rsidP="0043663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149BAFA1" w14:textId="2622138A" w:rsidR="00532FA6" w:rsidRDefault="0043663F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70188A8D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>&gt;&gt; HW3_1c</w:t>
      </w:r>
    </w:p>
    <w:p w14:paraId="78883A48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>first derivative</w:t>
      </w:r>
    </w:p>
    <w:p w14:paraId="1D30CE20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proofErr w:type="spellStart"/>
      <w:proofErr w:type="gramStart"/>
      <w:r w:rsidRPr="0043663F">
        <w:rPr>
          <w:rStyle w:val="IntenseEmphasis"/>
          <w:i w:val="0"/>
          <w:color w:val="000000" w:themeColor="text1"/>
        </w:rPr>
        <w:t>exp</w:t>
      </w:r>
      <w:proofErr w:type="spellEnd"/>
      <w:r w:rsidRPr="0043663F">
        <w:rPr>
          <w:rStyle w:val="IntenseEmphasis"/>
          <w:i w:val="0"/>
          <w:color w:val="000000" w:themeColor="text1"/>
        </w:rPr>
        <w:t>(</w:t>
      </w:r>
      <w:proofErr w:type="gramEnd"/>
      <w:r w:rsidRPr="0043663F">
        <w:rPr>
          <w:rStyle w:val="IntenseEmphasis"/>
          <w:i w:val="0"/>
          <w:color w:val="000000" w:themeColor="text1"/>
        </w:rPr>
        <w:t xml:space="preserve">3 x) 4 + x </w:t>
      </w:r>
      <w:proofErr w:type="spellStart"/>
      <w:r w:rsidRPr="0043663F">
        <w:rPr>
          <w:rStyle w:val="IntenseEmphasis"/>
          <w:i w:val="0"/>
          <w:color w:val="000000" w:themeColor="text1"/>
        </w:rPr>
        <w:t>exp</w:t>
      </w:r>
      <w:proofErr w:type="spellEnd"/>
      <w:r w:rsidRPr="0043663F">
        <w:rPr>
          <w:rStyle w:val="IntenseEmphasis"/>
          <w:i w:val="0"/>
          <w:color w:val="000000" w:themeColor="text1"/>
        </w:rPr>
        <w:t>(3 x) 12</w:t>
      </w:r>
    </w:p>
    <w:p w14:paraId="74605FBD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</w:p>
    <w:p w14:paraId="3045C5C1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>second derivative</w:t>
      </w:r>
    </w:p>
    <w:p w14:paraId="7FC04CC2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proofErr w:type="spellStart"/>
      <w:proofErr w:type="gramStart"/>
      <w:r w:rsidRPr="0043663F">
        <w:rPr>
          <w:rStyle w:val="IntenseEmphasis"/>
          <w:i w:val="0"/>
          <w:color w:val="000000" w:themeColor="text1"/>
        </w:rPr>
        <w:t>exp</w:t>
      </w:r>
      <w:proofErr w:type="spellEnd"/>
      <w:r w:rsidRPr="0043663F">
        <w:rPr>
          <w:rStyle w:val="IntenseEmphasis"/>
          <w:i w:val="0"/>
          <w:color w:val="000000" w:themeColor="text1"/>
        </w:rPr>
        <w:t>(</w:t>
      </w:r>
      <w:proofErr w:type="gramEnd"/>
      <w:r w:rsidRPr="0043663F">
        <w:rPr>
          <w:rStyle w:val="IntenseEmphasis"/>
          <w:i w:val="0"/>
          <w:color w:val="000000" w:themeColor="text1"/>
        </w:rPr>
        <w:t xml:space="preserve">3 x) 24 + x </w:t>
      </w:r>
      <w:proofErr w:type="spellStart"/>
      <w:r w:rsidRPr="0043663F">
        <w:rPr>
          <w:rStyle w:val="IntenseEmphasis"/>
          <w:i w:val="0"/>
          <w:color w:val="000000" w:themeColor="text1"/>
        </w:rPr>
        <w:t>exp</w:t>
      </w:r>
      <w:proofErr w:type="spellEnd"/>
      <w:r w:rsidRPr="0043663F">
        <w:rPr>
          <w:rStyle w:val="IntenseEmphasis"/>
          <w:i w:val="0"/>
          <w:color w:val="000000" w:themeColor="text1"/>
        </w:rPr>
        <w:t>(3 x) 36</w:t>
      </w:r>
    </w:p>
    <w:p w14:paraId="0F4DB1E7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</w:p>
    <w:p w14:paraId="32AEB579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>roots c</w:t>
      </w:r>
    </w:p>
    <w:p w14:paraId="7374B287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 xml:space="preserve">  1</w:t>
      </w:r>
    </w:p>
    <w:p w14:paraId="5EF1E17F" w14:textId="77777777" w:rsidR="0043663F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>- -</w:t>
      </w:r>
    </w:p>
    <w:p w14:paraId="33AD7188" w14:textId="0064BA1B" w:rsidR="00532FA6" w:rsidRPr="0043663F" w:rsidRDefault="0043663F" w:rsidP="0043663F">
      <w:pPr>
        <w:ind w:left="720"/>
        <w:rPr>
          <w:rStyle w:val="IntenseEmphasis"/>
          <w:i w:val="0"/>
          <w:color w:val="000000" w:themeColor="text1"/>
        </w:rPr>
      </w:pPr>
      <w:r w:rsidRPr="0043663F">
        <w:rPr>
          <w:rStyle w:val="IntenseEmphasis"/>
          <w:i w:val="0"/>
          <w:color w:val="000000" w:themeColor="text1"/>
        </w:rPr>
        <w:t xml:space="preserve">  3</w:t>
      </w:r>
    </w:p>
    <w:p w14:paraId="1FE9312B" w14:textId="33443FAD" w:rsidR="00532FA6" w:rsidRDefault="00532FA6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Graph</w:t>
      </w:r>
    </w:p>
    <w:p w14:paraId="5C4BAD95" w14:textId="3C98C197" w:rsidR="0043663F" w:rsidRDefault="0043663F" w:rsidP="00532FA6">
      <w:pPr>
        <w:ind w:left="720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w:lastRenderedPageBreak/>
        <w:drawing>
          <wp:inline distT="0" distB="0" distL="0" distR="0" wp14:anchorId="4B478D81" wp14:editId="5C41A68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1EE" w14:textId="72F574F5" w:rsidR="00532FA6" w:rsidRPr="00532FA6" w:rsidRDefault="0043663F" w:rsidP="00532FA6">
      <w:pPr>
        <w:pStyle w:val="ListParagraph"/>
        <w:numPr>
          <w:ilvl w:val="0"/>
          <w:numId w:val="2"/>
        </w:numPr>
        <w:rPr>
          <w:rStyle w:val="IntenseEmphasis"/>
          <w:i w:val="0"/>
        </w:rPr>
      </w:pPr>
      <m:oMath>
        <m:r>
          <m:rPr>
            <m:sty m:val="p"/>
          </m:rPr>
          <w:rPr>
            <w:rStyle w:val="IntenseEmphasis"/>
            <w:rFonts w:ascii="Cambria Math" w:hAnsi="Cambria Math"/>
          </w:rPr>
          <m:t>equation</m:t>
        </m:r>
      </m:oMath>
    </w:p>
    <w:p w14:paraId="198CA423" w14:textId="67ED18E4" w:rsidR="0098776E" w:rsidRPr="0098776E" w:rsidRDefault="00532FA6" w:rsidP="0098776E">
      <w:pPr>
        <w:ind w:left="720"/>
        <w:rPr>
          <w:iCs/>
          <w:color w:val="4472C4" w:themeColor="accent1"/>
        </w:rPr>
      </w:pPr>
      <w:proofErr w:type="spellStart"/>
      <w:r>
        <w:rPr>
          <w:rStyle w:val="IntenseEmphasis"/>
          <w:i w:val="0"/>
        </w:rPr>
        <w:t>MatLab</w:t>
      </w:r>
      <w:proofErr w:type="spellEnd"/>
    </w:p>
    <w:p w14:paraId="28B71B68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Problem 1d</w:t>
      </w:r>
    </w:p>
    <w:p w14:paraId="13A329A5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5814FA4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clear; </w:t>
      </w:r>
    </w:p>
    <w:p w14:paraId="7CD9495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6DEF402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243B82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AFBCE2A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log (2*x^2 - 20*x + 5); </w:t>
      </w:r>
      <w:r>
        <w:rPr>
          <w:rFonts w:ascii="Courier" w:hAnsi="Courier" w:cs="Courier"/>
          <w:color w:val="228B22"/>
          <w:sz w:val="20"/>
          <w:szCs w:val="20"/>
        </w:rPr>
        <w:t>% Set function</w:t>
      </w:r>
    </w:p>
    <w:p w14:paraId="4920E49E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EF668E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roots = solve(f); </w:t>
      </w:r>
      <w:r>
        <w:rPr>
          <w:rFonts w:ascii="Courier" w:hAnsi="Courier" w:cs="Courier"/>
          <w:color w:val="228B22"/>
          <w:sz w:val="20"/>
          <w:szCs w:val="20"/>
        </w:rPr>
        <w:t>% find roots of function</w:t>
      </w:r>
    </w:p>
    <w:p w14:paraId="343E114E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C2AAE42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f1 = diff(f); </w:t>
      </w:r>
      <w:r>
        <w:rPr>
          <w:rFonts w:ascii="Courier" w:hAnsi="Courier" w:cs="Courier"/>
          <w:color w:val="228B22"/>
          <w:sz w:val="20"/>
          <w:szCs w:val="20"/>
        </w:rPr>
        <w:t>% Take derivative of function</w:t>
      </w:r>
    </w:p>
    <w:p w14:paraId="1C6BFA69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f2 = diff(f1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Take second derivative</w:t>
      </w:r>
    </w:p>
    <w:p w14:paraId="75725F37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FBBAF5A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'function'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42D89A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(f);</w:t>
      </w:r>
    </w:p>
    <w:p w14:paraId="057C5BAC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'first derivative'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D59327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pretty(f1); </w:t>
      </w:r>
      <w:r>
        <w:rPr>
          <w:rFonts w:ascii="Courier" w:hAnsi="Courier" w:cs="Courier"/>
          <w:color w:val="228B22"/>
          <w:sz w:val="20"/>
          <w:szCs w:val="20"/>
        </w:rPr>
        <w:t>% display derivative in readable form</w:t>
      </w:r>
    </w:p>
    <w:p w14:paraId="327B0574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'second derivative'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8CF527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pretty(f2); </w:t>
      </w:r>
      <w:r>
        <w:rPr>
          <w:rFonts w:ascii="Courier" w:hAnsi="Courier" w:cs="Courier"/>
          <w:color w:val="228B22"/>
          <w:sz w:val="20"/>
          <w:szCs w:val="20"/>
        </w:rPr>
        <w:t>% display second derivative in readable form</w:t>
      </w:r>
    </w:p>
    <w:p w14:paraId="1EA5B3FC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5F683B7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solve(f1); </w:t>
      </w:r>
      <w:r>
        <w:rPr>
          <w:rFonts w:ascii="Courier" w:hAnsi="Courier" w:cs="Courier"/>
          <w:color w:val="228B22"/>
          <w:sz w:val="20"/>
          <w:szCs w:val="20"/>
        </w:rPr>
        <w:t>% solve for critical points</w:t>
      </w:r>
    </w:p>
    <w:p w14:paraId="6D27F405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0C95D47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rootsb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380C3134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'roots'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C86B8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pretty(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D14F58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DD92C6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548B6C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line Template</w:t>
      </w:r>
    </w:p>
    <w:p w14:paraId="067591BE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f,[-100, 100],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line</w:t>
      </w:r>
    </w:p>
    <w:p w14:paraId="6764E1E4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43AC6B0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E52620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F491CF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f1, 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8A9986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comment out to remove critical points</w:t>
      </w:r>
    </w:p>
    <w:p w14:paraId="27309607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double(subs(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f,crit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plot critical points</w:t>
      </w:r>
    </w:p>
    <w:p w14:paraId="0DF8573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text(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0,5, </w:t>
      </w:r>
      <w:r>
        <w:rPr>
          <w:rFonts w:ascii="Courier" w:hAnsi="Courier" w:cs="Courier"/>
          <w:color w:val="A020F0"/>
          <w:sz w:val="20"/>
          <w:szCs w:val="20"/>
        </w:rPr>
        <w:t>'critical point (0,5)'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B35EC0A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ACEB10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add more text lines if more critical points exist</w:t>
      </w:r>
    </w:p>
    <w:p w14:paraId="3AC29DD4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72D9FC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standard lines for each image</w:t>
      </w:r>
    </w:p>
    <w:p w14:paraId="0C56DC3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show'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'best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add legend to graph</w:t>
      </w:r>
    </w:p>
    <w:p w14:paraId="7B4A5AA1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E83C4FA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customize for each graph</w:t>
      </w:r>
    </w:p>
    <w:p w14:paraId="502899A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'Figure 1d.png'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9AF4EE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'Optimization Graph'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B32BD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BA4FD91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3A07B31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74FDAC23" w14:textId="77777777" w:rsidR="0098776E" w:rsidRDefault="0098776E" w:rsidP="0098776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5CB76C35" w14:textId="49113B89" w:rsidR="00532FA6" w:rsidRDefault="0098776E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577FBAFB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&gt;&gt; HW3_1d</w:t>
      </w:r>
    </w:p>
    <w:p w14:paraId="5A3521D3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function</w:t>
      </w:r>
    </w:p>
    <w:p w14:paraId="435F890C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proofErr w:type="gramStart"/>
      <w:r w:rsidRPr="00053CF5">
        <w:rPr>
          <w:rStyle w:val="IntenseEmphasis"/>
          <w:i w:val="0"/>
          <w:color w:val="000000" w:themeColor="text1"/>
        </w:rPr>
        <w:t>log(</w:t>
      </w:r>
      <w:proofErr w:type="gramEnd"/>
      <w:r w:rsidRPr="00053CF5">
        <w:rPr>
          <w:rStyle w:val="IntenseEmphasis"/>
          <w:i w:val="0"/>
          <w:color w:val="000000" w:themeColor="text1"/>
        </w:rPr>
        <w:t>2*x^2 - 20*x + 5)</w:t>
      </w:r>
    </w:p>
    <w:p w14:paraId="431972B1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 </w:t>
      </w:r>
    </w:p>
    <w:p w14:paraId="4251C844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first derivative</w:t>
      </w:r>
    </w:p>
    <w:p w14:paraId="567CBBFB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    4 x - 20</w:t>
      </w:r>
    </w:p>
    <w:p w14:paraId="0A447FE0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---------------</w:t>
      </w:r>
    </w:p>
    <w:p w14:paraId="00EA793D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   2</w:t>
      </w:r>
    </w:p>
    <w:p w14:paraId="3E39C9DD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2 </w:t>
      </w:r>
      <w:proofErr w:type="gramStart"/>
      <w:r w:rsidRPr="00053CF5">
        <w:rPr>
          <w:rStyle w:val="IntenseEmphasis"/>
          <w:i w:val="0"/>
          <w:color w:val="000000" w:themeColor="text1"/>
        </w:rPr>
        <w:t>x  -</w:t>
      </w:r>
      <w:proofErr w:type="gramEnd"/>
      <w:r w:rsidRPr="00053CF5">
        <w:rPr>
          <w:rStyle w:val="IntenseEmphasis"/>
          <w:i w:val="0"/>
          <w:color w:val="000000" w:themeColor="text1"/>
        </w:rPr>
        <w:t xml:space="preserve"> 20 x + 5</w:t>
      </w:r>
    </w:p>
    <w:p w14:paraId="4A01FFAC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</w:p>
    <w:p w14:paraId="49BA4D5D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second derivative</w:t>
      </w:r>
    </w:p>
    <w:p w14:paraId="0B36C780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                                2</w:t>
      </w:r>
    </w:p>
    <w:p w14:paraId="4F901D64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lastRenderedPageBreak/>
        <w:t xml:space="preserve">       4           </w:t>
      </w:r>
      <w:proofErr w:type="gramStart"/>
      <w:r w:rsidRPr="00053CF5">
        <w:rPr>
          <w:rStyle w:val="IntenseEmphasis"/>
          <w:i w:val="0"/>
          <w:color w:val="000000" w:themeColor="text1"/>
        </w:rPr>
        <w:t xml:space="preserve">   (</w:t>
      </w:r>
      <w:proofErr w:type="gramEnd"/>
      <w:r w:rsidRPr="00053CF5">
        <w:rPr>
          <w:rStyle w:val="IntenseEmphasis"/>
          <w:i w:val="0"/>
          <w:color w:val="000000" w:themeColor="text1"/>
        </w:rPr>
        <w:t>4 x - 20)</w:t>
      </w:r>
    </w:p>
    <w:p w14:paraId="66C45F64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--------------- - ------------------</w:t>
      </w:r>
    </w:p>
    <w:p w14:paraId="168C65E8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   2                  2            2</w:t>
      </w:r>
    </w:p>
    <w:p w14:paraId="232E424F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2 </w:t>
      </w:r>
      <w:proofErr w:type="gramStart"/>
      <w:r w:rsidRPr="00053CF5">
        <w:rPr>
          <w:rStyle w:val="IntenseEmphasis"/>
          <w:i w:val="0"/>
          <w:color w:val="000000" w:themeColor="text1"/>
        </w:rPr>
        <w:t>x  -</w:t>
      </w:r>
      <w:proofErr w:type="gramEnd"/>
      <w:r w:rsidRPr="00053CF5">
        <w:rPr>
          <w:rStyle w:val="IntenseEmphasis"/>
          <w:i w:val="0"/>
          <w:color w:val="000000" w:themeColor="text1"/>
        </w:rPr>
        <w:t xml:space="preserve"> 20 x + 5   (2 x  - 20 x + 5)</w:t>
      </w:r>
    </w:p>
    <w:p w14:paraId="40B2A00C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</w:p>
    <w:p w14:paraId="1FB2D3EA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roots</w:t>
      </w:r>
    </w:p>
    <w:p w14:paraId="2A786C89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5</w:t>
      </w:r>
    </w:p>
    <w:p w14:paraId="68E883E8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</w:p>
    <w:p w14:paraId="3B1947B4" w14:textId="77777777" w:rsidR="00053CF5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 xml:space="preserve">Warning: Imaginary parts of complex X and/or Y arguments ignored </w:t>
      </w:r>
    </w:p>
    <w:p w14:paraId="03BF1B67" w14:textId="53E097DC" w:rsidR="00532FA6" w:rsidRPr="00053CF5" w:rsidRDefault="00053CF5" w:rsidP="00053CF5">
      <w:pPr>
        <w:ind w:left="1440"/>
        <w:rPr>
          <w:rStyle w:val="IntenseEmphasis"/>
          <w:i w:val="0"/>
          <w:color w:val="000000" w:themeColor="text1"/>
        </w:rPr>
      </w:pPr>
      <w:r w:rsidRPr="00053CF5">
        <w:rPr>
          <w:rStyle w:val="IntenseEmphasis"/>
          <w:i w:val="0"/>
          <w:color w:val="000000" w:themeColor="text1"/>
        </w:rPr>
        <w:t>&gt; In HW3_1d (line 35)</w:t>
      </w:r>
    </w:p>
    <w:p w14:paraId="558AF258" w14:textId="77777777" w:rsidR="00532FA6" w:rsidRDefault="00532FA6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Graph</w:t>
      </w:r>
    </w:p>
    <w:p w14:paraId="6334326D" w14:textId="477D4E9F" w:rsidR="00532FA6" w:rsidRPr="00532FA6" w:rsidRDefault="0098776E" w:rsidP="00532FA6">
      <w:pPr>
        <w:pStyle w:val="ListParagraph"/>
        <w:rPr>
          <w:rStyle w:val="IntenseEmphasis"/>
          <w:i w:val="0"/>
        </w:rPr>
      </w:pPr>
      <w:r w:rsidRPr="0098776E">
        <w:rPr>
          <w:rStyle w:val="IntenseEmphasis"/>
          <w:i w:val="0"/>
        </w:rPr>
        <w:drawing>
          <wp:inline distT="0" distB="0" distL="0" distR="0" wp14:anchorId="2D3E0660" wp14:editId="7439E39E">
            <wp:extent cx="5406190" cy="4054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11" cy="406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087" w14:textId="77777777" w:rsidR="00532FA6" w:rsidRPr="00532FA6" w:rsidRDefault="00532FA6" w:rsidP="00532FA6">
      <w:pPr>
        <w:ind w:left="720"/>
        <w:rPr>
          <w:rStyle w:val="IntenseEmphasis"/>
          <w:i w:val="0"/>
        </w:rPr>
      </w:pPr>
    </w:p>
    <w:p w14:paraId="02106F71" w14:textId="19990487" w:rsidR="00A8778F" w:rsidRPr="00702B65" w:rsidRDefault="00A8778F" w:rsidP="00A8778F">
      <w:pPr>
        <w:pStyle w:val="Heading1"/>
      </w:pPr>
      <w:r>
        <w:t>Question 2</w:t>
      </w:r>
    </w:p>
    <w:p w14:paraId="001957CE" w14:textId="08772ACC" w:rsidR="00702B65" w:rsidRDefault="00236B30" w:rsidP="00702B65">
      <w:pPr>
        <w:rPr>
          <w:rStyle w:val="IntenseEmphasis"/>
          <w:i w:val="0"/>
        </w:rPr>
      </w:pPr>
      <w:proofErr w:type="spellStart"/>
      <w:r w:rsidRPr="00236B30">
        <w:rPr>
          <w:rStyle w:val="IntenseEmphasis"/>
          <w:i w:val="0"/>
        </w:rPr>
        <w:t>MatLab</w:t>
      </w:r>
      <w:proofErr w:type="spellEnd"/>
    </w:p>
    <w:p w14:paraId="1708FF9E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</w:p>
    <w:p w14:paraId="4F43085F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9A4F249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clear;</w:t>
      </w:r>
    </w:p>
    <w:p w14:paraId="27EFC931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061B24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q</w:t>
      </w:r>
    </w:p>
    <w:p w14:paraId="464C12B6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6F76B9C3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Total Revenue Function</w:t>
      </w:r>
    </w:p>
    <w:p w14:paraId="38C17264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TR = 5900*q - 10*q^2;</w:t>
      </w:r>
    </w:p>
    <w:p w14:paraId="704E263D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1DF00B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Total Cost Function</w:t>
      </w:r>
    </w:p>
    <w:p w14:paraId="748E8F77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22AE49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TC = 2*q^3 - 4*q^2 + 14*q + 845;</w:t>
      </w:r>
    </w:p>
    <w:p w14:paraId="7984F4AB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AB2F44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Profit Function</w:t>
      </w:r>
    </w:p>
    <w:p w14:paraId="4E413A50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766FD95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profit = TR-TC;</w:t>
      </w:r>
    </w:p>
    <w:p w14:paraId="051B13E6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'profit = 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AD71F11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pretty(profit);</w:t>
      </w:r>
    </w:p>
    <w:p w14:paraId="29CFB814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D59622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profit1 = diff(profit);</w:t>
      </w:r>
    </w:p>
    <w:p w14:paraId="3CED590A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crit_pts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solve(profit1);</w:t>
      </w:r>
    </w:p>
    <w:p w14:paraId="787DA16E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A70023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BCE5E7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CCA8AF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(profit);</w:t>
      </w:r>
    </w:p>
    <w:p w14:paraId="72700C46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93DD4E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(@(x) profit,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xinterval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[0 100],'b');</w:t>
      </w:r>
    </w:p>
    <w:p w14:paraId="769DC72F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DEF4BB7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3865DB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plot(double(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crit_pts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double(subs(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profit,crit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A822C8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'Maximum and Minimum of Profit'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4B0A2E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50D25F68" w14:textId="77777777" w:rsidR="00DA0205" w:rsidRDefault="00DA0205" w:rsidP="00DA0205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5EB17A79" w14:textId="77777777" w:rsidR="00DA0205" w:rsidRDefault="00DA0205" w:rsidP="00702B65">
      <w:pPr>
        <w:rPr>
          <w:rStyle w:val="IntenseEmphasis"/>
          <w:i w:val="0"/>
        </w:rPr>
      </w:pPr>
    </w:p>
    <w:p w14:paraId="7F041290" w14:textId="5A4925A2" w:rsidR="00236B30" w:rsidRDefault="00236B30" w:rsidP="00702B65">
      <w:pPr>
        <w:rPr>
          <w:rStyle w:val="IntenseEmphasis"/>
          <w:i w:val="0"/>
        </w:rPr>
      </w:pPr>
    </w:p>
    <w:p w14:paraId="4335937D" w14:textId="74303AC0" w:rsidR="00236B30" w:rsidRDefault="00236B30" w:rsidP="00702B65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7B97A17C" w14:textId="77777777" w:rsidR="00DA0205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  <w:r w:rsidRPr="00DA0205">
        <w:rPr>
          <w:rStyle w:val="IntenseEmphasis"/>
          <w:i w:val="0"/>
          <w:color w:val="000000" w:themeColor="text1"/>
        </w:rPr>
        <w:t>&gt;&gt; HW3_2</w:t>
      </w:r>
    </w:p>
    <w:p w14:paraId="031B072A" w14:textId="77777777" w:rsidR="00DA0205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  <w:r w:rsidRPr="00DA0205">
        <w:rPr>
          <w:rStyle w:val="IntenseEmphasis"/>
          <w:i w:val="0"/>
          <w:color w:val="000000" w:themeColor="text1"/>
        </w:rPr>
        <w:t xml:space="preserve">profit = </w:t>
      </w:r>
    </w:p>
    <w:p w14:paraId="3EEE8623" w14:textId="77777777" w:rsidR="00DA0205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  <w:r w:rsidRPr="00DA0205">
        <w:rPr>
          <w:rStyle w:val="IntenseEmphasis"/>
          <w:i w:val="0"/>
          <w:color w:val="000000" w:themeColor="text1"/>
        </w:rPr>
        <w:t xml:space="preserve">     3      2</w:t>
      </w:r>
    </w:p>
    <w:p w14:paraId="5F9CC92D" w14:textId="77777777" w:rsidR="00DA0205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  <w:r w:rsidRPr="00DA0205">
        <w:rPr>
          <w:rStyle w:val="IntenseEmphasis"/>
          <w:i w:val="0"/>
          <w:color w:val="000000" w:themeColor="text1"/>
        </w:rPr>
        <w:t xml:space="preserve">- 2 </w:t>
      </w:r>
      <w:proofErr w:type="gramStart"/>
      <w:r w:rsidRPr="00DA0205">
        <w:rPr>
          <w:rStyle w:val="IntenseEmphasis"/>
          <w:i w:val="0"/>
          <w:color w:val="000000" w:themeColor="text1"/>
        </w:rPr>
        <w:t>q  -</w:t>
      </w:r>
      <w:proofErr w:type="gramEnd"/>
      <w:r w:rsidRPr="00DA0205">
        <w:rPr>
          <w:rStyle w:val="IntenseEmphasis"/>
          <w:i w:val="0"/>
          <w:color w:val="000000" w:themeColor="text1"/>
        </w:rPr>
        <w:t xml:space="preserve"> 6 q  + 5886 q - 845</w:t>
      </w:r>
    </w:p>
    <w:p w14:paraId="1CDEB9BD" w14:textId="77777777" w:rsidR="00DA0205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</w:p>
    <w:p w14:paraId="27883AD7" w14:textId="77777777" w:rsidR="00DA0205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  <w:r w:rsidRPr="00DA0205">
        <w:rPr>
          <w:rStyle w:val="IntenseEmphasis"/>
          <w:i w:val="0"/>
          <w:color w:val="000000" w:themeColor="text1"/>
        </w:rPr>
        <w:t xml:space="preserve"> - 982</w:t>
      </w:r>
      <w:proofErr w:type="gramStart"/>
      <w:r w:rsidRPr="00DA0205">
        <w:rPr>
          <w:rStyle w:val="IntenseEmphasis"/>
          <w:i w:val="0"/>
          <w:color w:val="000000" w:themeColor="text1"/>
        </w:rPr>
        <w:t>^(</w:t>
      </w:r>
      <w:proofErr w:type="gramEnd"/>
      <w:r w:rsidRPr="00DA0205">
        <w:rPr>
          <w:rStyle w:val="IntenseEmphasis"/>
          <w:i w:val="0"/>
          <w:color w:val="000000" w:themeColor="text1"/>
        </w:rPr>
        <w:t>1/2) - 1</w:t>
      </w:r>
    </w:p>
    <w:p w14:paraId="794ACA50" w14:textId="3045FFE8" w:rsidR="00236B30" w:rsidRPr="00DA0205" w:rsidRDefault="00DA0205" w:rsidP="00DA0205">
      <w:pPr>
        <w:ind w:left="720"/>
        <w:rPr>
          <w:rStyle w:val="IntenseEmphasis"/>
          <w:i w:val="0"/>
          <w:color w:val="000000" w:themeColor="text1"/>
        </w:rPr>
      </w:pPr>
      <w:r w:rsidRPr="00DA0205">
        <w:rPr>
          <w:rStyle w:val="IntenseEmphasis"/>
          <w:i w:val="0"/>
          <w:color w:val="000000" w:themeColor="text1"/>
        </w:rPr>
        <w:t xml:space="preserve">   982</w:t>
      </w:r>
      <w:proofErr w:type="gramStart"/>
      <w:r w:rsidRPr="00DA0205">
        <w:rPr>
          <w:rStyle w:val="IntenseEmphasis"/>
          <w:i w:val="0"/>
          <w:color w:val="000000" w:themeColor="text1"/>
        </w:rPr>
        <w:t>^(</w:t>
      </w:r>
      <w:proofErr w:type="gramEnd"/>
      <w:r w:rsidRPr="00DA0205">
        <w:rPr>
          <w:rStyle w:val="IntenseEmphasis"/>
          <w:i w:val="0"/>
          <w:color w:val="000000" w:themeColor="text1"/>
        </w:rPr>
        <w:t>1/2) - 1</w:t>
      </w:r>
    </w:p>
    <w:p w14:paraId="5006D74C" w14:textId="317E583A" w:rsidR="00236B30" w:rsidRDefault="00236B30" w:rsidP="00702B65">
      <w:pPr>
        <w:rPr>
          <w:rStyle w:val="IntenseEmphasis"/>
          <w:i w:val="0"/>
        </w:rPr>
      </w:pPr>
    </w:p>
    <w:p w14:paraId="570B65D6" w14:textId="2D363559" w:rsidR="00236B30" w:rsidRDefault="00236B30" w:rsidP="00702B65">
      <w:pPr>
        <w:rPr>
          <w:rStyle w:val="IntenseEmphasis"/>
          <w:i w:val="0"/>
        </w:rPr>
      </w:pPr>
      <w:r>
        <w:rPr>
          <w:rStyle w:val="IntenseEmphasis"/>
          <w:i w:val="0"/>
        </w:rPr>
        <w:lastRenderedPageBreak/>
        <w:t>Image</w:t>
      </w:r>
    </w:p>
    <w:p w14:paraId="13A97299" w14:textId="669E1432" w:rsidR="00236B30" w:rsidRDefault="00236B30" w:rsidP="00702B65">
      <w:pPr>
        <w:rPr>
          <w:rStyle w:val="IntenseEmphasis"/>
          <w:i w:val="0"/>
        </w:rPr>
      </w:pPr>
    </w:p>
    <w:p w14:paraId="5979C058" w14:textId="42EE95F0" w:rsidR="00236B30" w:rsidRDefault="00236B30" w:rsidP="00702B65">
      <w:pPr>
        <w:rPr>
          <w:rStyle w:val="IntenseEmphasis"/>
          <w:i w:val="0"/>
        </w:rPr>
      </w:pPr>
      <w:r w:rsidRPr="00236B30">
        <w:rPr>
          <w:rStyle w:val="IntenseEmphasis"/>
          <w:i w:val="0"/>
        </w:rPr>
        <w:drawing>
          <wp:inline distT="0" distB="0" distL="0" distR="0" wp14:anchorId="4CE24F85" wp14:editId="6E9DB1F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B42">
        <w:rPr>
          <w:rStyle w:val="IntenseEmphasis"/>
          <w:i w:val="0"/>
        </w:rPr>
        <w:t xml:space="preserve"> </w:t>
      </w:r>
    </w:p>
    <w:p w14:paraId="55FAFE17" w14:textId="18F29365" w:rsidR="002B0D9F" w:rsidRDefault="002B0D9F" w:rsidP="00702B65">
      <w:pPr>
        <w:rPr>
          <w:rStyle w:val="IntenseEmphasis"/>
          <w:i w:val="0"/>
        </w:rPr>
      </w:pPr>
    </w:p>
    <w:p w14:paraId="2D0D57C5" w14:textId="2AC46EE4" w:rsidR="002B0D9F" w:rsidRDefault="002B0D9F" w:rsidP="002B0D9F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Question 3</w:t>
      </w:r>
    </w:p>
    <w:p w14:paraId="4CDEDCC5" w14:textId="1CC85765" w:rsidR="002B0D9F" w:rsidRDefault="002B0D9F" w:rsidP="002B0D9F"/>
    <w:p w14:paraId="4CCD91C3" w14:textId="14B2D68A" w:rsidR="002B0D9F" w:rsidRDefault="00CB6217" w:rsidP="002B0D9F">
      <w:proofErr w:type="spellStart"/>
      <w:r>
        <w:t>MatLab</w:t>
      </w:r>
      <w:proofErr w:type="spellEnd"/>
    </w:p>
    <w:p w14:paraId="687A5938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clear; </w:t>
      </w:r>
    </w:p>
    <w:p w14:paraId="38BDA28B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11893C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Q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CA9B5C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4B70D16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TC = (Q^3 - 5*Q^2 + 60*Q);</w:t>
      </w:r>
    </w:p>
    <w:p w14:paraId="6D7DD7B6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C94F57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AC = (Q^2 - 5*Q + 60);</w:t>
      </w:r>
    </w:p>
    <w:p w14:paraId="38F57793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F91A5E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'Average Cost function'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E756B6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pretty(AC);</w:t>
      </w:r>
    </w:p>
    <w:p w14:paraId="59A72849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C163B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AC1 = diff(AC);</w:t>
      </w:r>
    </w:p>
    <w:p w14:paraId="221C4718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31E019E5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'first derivative'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D4E262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pretty(AC1);</w:t>
      </w:r>
    </w:p>
    <w:p w14:paraId="3A1B9132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9E06F3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roots = solve(AC1);</w:t>
      </w:r>
    </w:p>
    <w:p w14:paraId="1F7D85A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7DF8D1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'critical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valye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for Average cost minimum'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4BF41E4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pretty(roots);</w:t>
      </w:r>
    </w:p>
    <w:p w14:paraId="484FAB1C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641E80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F2D95C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AC2 = diff(AC1);</w:t>
      </w:r>
    </w:p>
    <w:p w14:paraId="5989757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6D18C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'second derivative'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95D2287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pretty(AC2);</w:t>
      </w:r>
    </w:p>
    <w:p w14:paraId="45025568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9351C0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test = roots;</w:t>
      </w:r>
    </w:p>
    <w:p w14:paraId="7FB3D37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C57113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(AC2 &lt; 0)</w:t>
      </w:r>
    </w:p>
    <w:p w14:paraId="218FB9C0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'second derivative is negative'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D5B80B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(AC2 == 0)   </w:t>
      </w:r>
    </w:p>
    <w:p w14:paraId="1F0247CE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'second derivative is zero'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5895A17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151FD4B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'second derivative is positive'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6F1763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DE11598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F063FF6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 = @(Q) Q^2 - 5*Q + 60;</w:t>
      </w:r>
    </w:p>
    <w:p w14:paraId="3DD08EBE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f(roots);</w:t>
      </w:r>
    </w:p>
    <w:p w14:paraId="0500E8B7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EC7838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'The minimum average cost is:'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0CCB79D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ACCF82" w14:textId="77777777" w:rsidR="00CB6217" w:rsidRDefault="00CB6217" w:rsidP="00CB621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2BDD2D19" w14:textId="5F17DE10" w:rsidR="00CB6217" w:rsidRDefault="00CB6217" w:rsidP="002B0D9F"/>
    <w:p w14:paraId="31AEFEAE" w14:textId="12CAC4BA" w:rsidR="00CB6217" w:rsidRDefault="00CB6217" w:rsidP="002B0D9F">
      <w:r>
        <w:t>Console Output</w:t>
      </w:r>
    </w:p>
    <w:p w14:paraId="1C77A9E3" w14:textId="77777777" w:rsidR="00CB6217" w:rsidRDefault="00CB6217" w:rsidP="00CB6217">
      <w:pPr>
        <w:ind w:left="720"/>
      </w:pPr>
      <w:r>
        <w:t>&gt;&gt; HW3_3</w:t>
      </w:r>
    </w:p>
    <w:p w14:paraId="35BD3478" w14:textId="77777777" w:rsidR="00CB6217" w:rsidRDefault="00CB6217" w:rsidP="00CB6217">
      <w:pPr>
        <w:ind w:left="720"/>
      </w:pPr>
      <w:r>
        <w:t>Average Cost function</w:t>
      </w:r>
    </w:p>
    <w:p w14:paraId="3692B29D" w14:textId="77777777" w:rsidR="00CB6217" w:rsidRDefault="00CB6217" w:rsidP="00CB6217">
      <w:pPr>
        <w:ind w:left="720"/>
      </w:pPr>
      <w:r>
        <w:t xml:space="preserve"> 2</w:t>
      </w:r>
    </w:p>
    <w:p w14:paraId="34DB14C4" w14:textId="77777777" w:rsidR="00CB6217" w:rsidRDefault="00CB6217" w:rsidP="00CB6217">
      <w:pPr>
        <w:ind w:left="720"/>
      </w:pPr>
      <w:proofErr w:type="gramStart"/>
      <w:r>
        <w:t>Q  -</w:t>
      </w:r>
      <w:proofErr w:type="gramEnd"/>
      <w:r>
        <w:t xml:space="preserve"> 5 Q + 60</w:t>
      </w:r>
    </w:p>
    <w:p w14:paraId="53B873FA" w14:textId="77777777" w:rsidR="00CB6217" w:rsidRDefault="00CB6217" w:rsidP="00CB6217">
      <w:pPr>
        <w:ind w:left="720"/>
      </w:pPr>
    </w:p>
    <w:p w14:paraId="66461050" w14:textId="77777777" w:rsidR="00CB6217" w:rsidRDefault="00CB6217" w:rsidP="00CB6217">
      <w:pPr>
        <w:ind w:left="720"/>
      </w:pPr>
      <w:r>
        <w:t>first derivative</w:t>
      </w:r>
    </w:p>
    <w:p w14:paraId="28ECCCBE" w14:textId="77777777" w:rsidR="00CB6217" w:rsidRDefault="00CB6217" w:rsidP="00CB6217">
      <w:pPr>
        <w:ind w:left="720"/>
      </w:pPr>
      <w:r>
        <w:t>2 Q - 5</w:t>
      </w:r>
    </w:p>
    <w:p w14:paraId="1F775C48" w14:textId="77777777" w:rsidR="00CB6217" w:rsidRDefault="00CB6217" w:rsidP="00CB6217">
      <w:pPr>
        <w:ind w:left="720"/>
      </w:pPr>
    </w:p>
    <w:p w14:paraId="411C0608" w14:textId="77777777" w:rsidR="00CB6217" w:rsidRDefault="00CB6217" w:rsidP="00CB6217">
      <w:pPr>
        <w:ind w:left="720"/>
      </w:pPr>
      <w:r>
        <w:t xml:space="preserve">critical </w:t>
      </w:r>
      <w:proofErr w:type="spellStart"/>
      <w:r>
        <w:t>valye</w:t>
      </w:r>
      <w:proofErr w:type="spellEnd"/>
      <w:r>
        <w:t xml:space="preserve"> for Average cost minimum</w:t>
      </w:r>
    </w:p>
    <w:p w14:paraId="6B202C82" w14:textId="77777777" w:rsidR="00CB6217" w:rsidRDefault="00CB6217" w:rsidP="00CB6217">
      <w:pPr>
        <w:ind w:left="720"/>
      </w:pPr>
      <w:r>
        <w:t>5</w:t>
      </w:r>
    </w:p>
    <w:p w14:paraId="4C585BA1" w14:textId="77777777" w:rsidR="00CB6217" w:rsidRDefault="00CB6217" w:rsidP="00CB6217">
      <w:pPr>
        <w:ind w:left="720"/>
      </w:pPr>
      <w:r>
        <w:lastRenderedPageBreak/>
        <w:t>-</w:t>
      </w:r>
    </w:p>
    <w:p w14:paraId="74C0189C" w14:textId="77777777" w:rsidR="00CB6217" w:rsidRDefault="00CB6217" w:rsidP="00CB6217">
      <w:pPr>
        <w:ind w:left="720"/>
      </w:pPr>
      <w:r>
        <w:t>2</w:t>
      </w:r>
    </w:p>
    <w:p w14:paraId="087D12CF" w14:textId="77777777" w:rsidR="00CB6217" w:rsidRDefault="00CB6217" w:rsidP="00CB6217">
      <w:pPr>
        <w:ind w:left="720"/>
      </w:pPr>
    </w:p>
    <w:p w14:paraId="414745AC" w14:textId="77777777" w:rsidR="00CB6217" w:rsidRDefault="00CB6217" w:rsidP="00CB6217">
      <w:pPr>
        <w:ind w:left="720"/>
      </w:pPr>
      <w:r>
        <w:t>second derivative</w:t>
      </w:r>
    </w:p>
    <w:p w14:paraId="6648B358" w14:textId="77777777" w:rsidR="00CB6217" w:rsidRDefault="00CB6217" w:rsidP="00CB6217">
      <w:pPr>
        <w:ind w:left="720"/>
      </w:pPr>
      <w:r>
        <w:t>2</w:t>
      </w:r>
    </w:p>
    <w:p w14:paraId="0E152B56" w14:textId="77777777" w:rsidR="00CB6217" w:rsidRDefault="00CB6217" w:rsidP="00CB6217">
      <w:pPr>
        <w:ind w:left="720"/>
      </w:pPr>
    </w:p>
    <w:p w14:paraId="5D2C3917" w14:textId="77777777" w:rsidR="00CB6217" w:rsidRDefault="00CB6217" w:rsidP="00CB6217">
      <w:pPr>
        <w:ind w:left="720"/>
      </w:pPr>
      <w:r>
        <w:t>second derivative is positive</w:t>
      </w:r>
    </w:p>
    <w:p w14:paraId="0496FFB3" w14:textId="77777777" w:rsidR="00CB6217" w:rsidRDefault="00CB6217" w:rsidP="00CB6217">
      <w:pPr>
        <w:ind w:left="720"/>
      </w:pPr>
      <w:r>
        <w:t>The minimum average cost is:</w:t>
      </w:r>
    </w:p>
    <w:p w14:paraId="2FDC2F6C" w14:textId="77777777" w:rsidR="00CB6217" w:rsidRDefault="00CB6217" w:rsidP="00CB6217">
      <w:pPr>
        <w:ind w:left="720"/>
      </w:pPr>
      <w:r>
        <w:t>215/4</w:t>
      </w:r>
    </w:p>
    <w:p w14:paraId="07E9CE62" w14:textId="2F9F4062" w:rsidR="00CB6217" w:rsidRDefault="00CB6217" w:rsidP="002B0D9F"/>
    <w:p w14:paraId="0B75C955" w14:textId="40B975EB" w:rsidR="00CB6217" w:rsidRDefault="00CB6217" w:rsidP="002B0D9F"/>
    <w:p w14:paraId="25ED84C3" w14:textId="48A1A763" w:rsidR="00CB6217" w:rsidRDefault="00CB6217" w:rsidP="002B0D9F">
      <w:r>
        <w:t>Image</w:t>
      </w:r>
    </w:p>
    <w:p w14:paraId="7C9F4FC9" w14:textId="2374F622" w:rsidR="00CB6217" w:rsidRDefault="00CB6217" w:rsidP="002B0D9F">
      <w:r w:rsidRPr="00CB6217">
        <w:drawing>
          <wp:inline distT="0" distB="0" distL="0" distR="0" wp14:anchorId="443B7C01" wp14:editId="548FE24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44CD" w14:textId="53434D21" w:rsidR="00866C9A" w:rsidRDefault="00866C9A" w:rsidP="002B0D9F"/>
    <w:p w14:paraId="57F2D0F7" w14:textId="194775BD" w:rsidR="00866C9A" w:rsidRDefault="00866C9A" w:rsidP="002B0D9F"/>
    <w:p w14:paraId="657C9D9D" w14:textId="56BAF167" w:rsidR="00866C9A" w:rsidRDefault="00866C9A" w:rsidP="00866C9A">
      <w:pPr>
        <w:pStyle w:val="Heading1"/>
      </w:pPr>
      <w:r>
        <w:t xml:space="preserve">Question </w:t>
      </w:r>
      <w:r w:rsidR="006C66FC">
        <w:t>9</w:t>
      </w:r>
    </w:p>
    <w:p w14:paraId="5CCBF07B" w14:textId="50249054" w:rsidR="006C66FC" w:rsidRPr="006C66FC" w:rsidRDefault="007E261D" w:rsidP="006C66FC">
      <w:r w:rsidRPr="007E261D">
        <w:rPr>
          <w:rFonts w:ascii="Courier" w:hAnsi="Courier" w:cs="Courier"/>
          <w:color w:val="000000"/>
          <w:sz w:val="20"/>
          <w:szCs w:val="20"/>
        </w:rPr>
        <w:drawing>
          <wp:inline distT="0" distB="0" distL="0" distR="0" wp14:anchorId="25C1C30E" wp14:editId="17653F47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012737" w14:textId="6B4A60F0" w:rsidR="00866C9A" w:rsidRDefault="00866C9A" w:rsidP="00866C9A"/>
    <w:p w14:paraId="1F75D00D" w14:textId="77777777" w:rsidR="00866C9A" w:rsidRPr="00866C9A" w:rsidRDefault="00866C9A" w:rsidP="00866C9A"/>
    <w:sectPr w:rsidR="00866C9A" w:rsidRPr="00866C9A" w:rsidSect="00934EC6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7F145" w14:textId="77777777" w:rsidR="000008F2" w:rsidRDefault="000008F2" w:rsidP="00702B65">
      <w:pPr>
        <w:spacing w:after="0" w:line="240" w:lineRule="auto"/>
      </w:pPr>
      <w:r>
        <w:separator/>
      </w:r>
    </w:p>
  </w:endnote>
  <w:endnote w:type="continuationSeparator" w:id="0">
    <w:p w14:paraId="1723C3D1" w14:textId="77777777" w:rsidR="000008F2" w:rsidRDefault="000008F2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E0BE" w14:textId="77777777" w:rsidR="000008F2" w:rsidRDefault="000008F2" w:rsidP="00702B65">
      <w:pPr>
        <w:spacing w:after="0" w:line="240" w:lineRule="auto"/>
      </w:pPr>
      <w:r>
        <w:separator/>
      </w:r>
    </w:p>
  </w:footnote>
  <w:footnote w:type="continuationSeparator" w:id="0">
    <w:p w14:paraId="0F4DCEC8" w14:textId="77777777" w:rsidR="000008F2" w:rsidRDefault="000008F2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DB9223" w14:textId="14A3B2C9"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BF7C7" w14:textId="18445D2F" w:rsidR="00702B65" w:rsidRDefault="000008F2" w:rsidP="00702B65">
    <w:pPr>
      <w:pStyle w:val="Header"/>
      <w:jc w:val="center"/>
    </w:pPr>
    <w:sdt>
      <w:sdtPr>
        <w:alias w:val="Title"/>
        <w:tag w:val=""/>
        <w:id w:val="1000079167"/>
        <w:placeholder>
          <w:docPart w:val="98EC400B572E44B981BA6BA07FA001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2FA6">
          <w:t>Optimization</w:t>
        </w:r>
      </w:sdtContent>
    </w:sdt>
  </w:p>
  <w:p w14:paraId="52B6DFFF" w14:textId="079C74AC" w:rsidR="00702B65" w:rsidRDefault="000008F2" w:rsidP="00702B65">
    <w:pPr>
      <w:pStyle w:val="Header"/>
      <w:jc w:val="center"/>
    </w:pPr>
    <w:sdt>
      <w:sdtPr>
        <w:alias w:val="Author"/>
        <w:tag w:val=""/>
        <w:id w:val="293492871"/>
        <w:placeholder>
          <w:docPart w:val="02F93EBAC8C3412FB785FA22C09BF5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02B65"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469"/>
    <w:multiLevelType w:val="hybridMultilevel"/>
    <w:tmpl w:val="40569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4575"/>
    <w:multiLevelType w:val="hybridMultilevel"/>
    <w:tmpl w:val="47F01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C6"/>
    <w:rsid w:val="000008F2"/>
    <w:rsid w:val="00053CF5"/>
    <w:rsid w:val="000C0B1C"/>
    <w:rsid w:val="001E1586"/>
    <w:rsid w:val="00236B30"/>
    <w:rsid w:val="002B0D9F"/>
    <w:rsid w:val="0037613D"/>
    <w:rsid w:val="00421B42"/>
    <w:rsid w:val="0043663F"/>
    <w:rsid w:val="00532FA6"/>
    <w:rsid w:val="005B5096"/>
    <w:rsid w:val="005C35BD"/>
    <w:rsid w:val="006C66FC"/>
    <w:rsid w:val="00702B65"/>
    <w:rsid w:val="007D0FDB"/>
    <w:rsid w:val="007E261D"/>
    <w:rsid w:val="00866C9A"/>
    <w:rsid w:val="00934EC6"/>
    <w:rsid w:val="0098776E"/>
    <w:rsid w:val="00A14398"/>
    <w:rsid w:val="00A84503"/>
    <w:rsid w:val="00A8778F"/>
    <w:rsid w:val="00B00E52"/>
    <w:rsid w:val="00CB6217"/>
    <w:rsid w:val="00DA0205"/>
    <w:rsid w:val="00E9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DE53"/>
  <w15:chartTrackingRefBased/>
  <w15:docId w15:val="{152EF47A-7279-3348-8037-66C3D2C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3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A8F7477D49413492FA4BB1C8EF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4D043-4CE9-45D5-8A1D-0F69D6FC1B28}"/>
      </w:docPartPr>
      <w:docPartBody>
        <w:p w:rsidR="00A61D97" w:rsidRDefault="004445E3" w:rsidP="004445E3">
          <w:pPr>
            <w:pStyle w:val="6BA8F7477D49413492FA4BB1C8EF67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86BEDB6C374449BB151188FB0F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8606-8308-407C-9BB1-8A66E2F2D537}"/>
      </w:docPartPr>
      <w:docPartBody>
        <w:p w:rsidR="00A61D97" w:rsidRDefault="004445E3" w:rsidP="004445E3">
          <w:pPr>
            <w:pStyle w:val="E286BEDB6C374449BB151188FB0F2A3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39168C8AD4F45168F7ED940E5F4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C08C2-0B6E-4093-B1CC-FF20933E1A25}"/>
      </w:docPartPr>
      <w:docPartBody>
        <w:p w:rsidR="00A61D97" w:rsidRDefault="004445E3" w:rsidP="004445E3">
          <w:pPr>
            <w:pStyle w:val="239168C8AD4F45168F7ED940E5F4026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21893247F54E709FD342FFBC04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256B-7D42-44B5-8BE9-3D952DEEE9A1}"/>
      </w:docPartPr>
      <w:docPartBody>
        <w:p w:rsidR="00A61D97" w:rsidRDefault="004445E3" w:rsidP="004445E3">
          <w:pPr>
            <w:pStyle w:val="3C21893247F54E709FD342FFBC04F97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E3"/>
    <w:rsid w:val="001248DE"/>
    <w:rsid w:val="001B15D3"/>
    <w:rsid w:val="004445E3"/>
    <w:rsid w:val="0082621F"/>
    <w:rsid w:val="00A5072D"/>
    <w:rsid w:val="00A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109847D1C46F5ADCE73989E4ED3F6">
    <w:name w:val="655109847D1C46F5ADCE73989E4ED3F6"/>
    <w:rsid w:val="004445E3"/>
  </w:style>
  <w:style w:type="paragraph" w:customStyle="1" w:styleId="6BA8F7477D49413492FA4BB1C8EF672C">
    <w:name w:val="6BA8F7477D49413492FA4BB1C8EF672C"/>
    <w:rsid w:val="004445E3"/>
  </w:style>
  <w:style w:type="paragraph" w:customStyle="1" w:styleId="E286BEDB6C374449BB151188FB0F2A3E">
    <w:name w:val="E286BEDB6C374449BB151188FB0F2A3E"/>
    <w:rsid w:val="004445E3"/>
  </w:style>
  <w:style w:type="paragraph" w:customStyle="1" w:styleId="239168C8AD4F45168F7ED940E5F40264">
    <w:name w:val="239168C8AD4F45168F7ED940E5F40264"/>
    <w:rsid w:val="004445E3"/>
  </w:style>
  <w:style w:type="paragraph" w:customStyle="1" w:styleId="3C21893247F54E709FD342FFBC04F97B">
    <w:name w:val="3C21893247F54E709FD342FFBC04F97B"/>
    <w:rsid w:val="004445E3"/>
  </w:style>
  <w:style w:type="character" w:styleId="PlaceholderText">
    <w:name w:val="Placeholder Text"/>
    <w:basedOn w:val="DefaultParagraphFont"/>
    <w:uiPriority w:val="99"/>
    <w:semiHidden/>
    <w:rsid w:val="0082621F"/>
    <w:rPr>
      <w:color w:val="808080"/>
    </w:rPr>
  </w:style>
  <w:style w:type="paragraph" w:customStyle="1" w:styleId="02F93EBAC8C3412FB785FA22C09BF53D">
    <w:name w:val="02F93EBAC8C3412FB785FA22C09BF53D"/>
    <w:rsid w:val="00A61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F9BE-5716-314C-AA40-C71CA7E7D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HW3.docx</Template>
  <TotalTime>21</TotalTime>
  <Pages>15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</dc:title>
  <dc:subject>Date: August 15, 2018</dc:subject>
  <dc:creator>Cliff Rodriguez</dc:creator>
  <cp:keywords/>
  <dc:description/>
  <cp:lastModifiedBy>Rodriguez, Cliff</cp:lastModifiedBy>
  <cp:revision>9</cp:revision>
  <dcterms:created xsi:type="dcterms:W3CDTF">2018-08-15T20:23:00Z</dcterms:created>
  <dcterms:modified xsi:type="dcterms:W3CDTF">2018-08-15T23:11:00Z</dcterms:modified>
</cp:coreProperties>
</file>