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6040649"/>
        <w:docPartObj>
          <w:docPartGallery w:val="Cover Pages"/>
          <w:docPartUnique/>
        </w:docPartObj>
      </w:sdtPr>
      <w:sdtEndPr/>
      <w:sdtContent>
        <w:p w:rsidR="00934EC6" w:rsidRDefault="0093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34EC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34EC6" w:rsidRDefault="007D0FD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By Cliff Rodriguez</w:t>
                </w:r>
              </w:p>
            </w:tc>
          </w:tr>
          <w:tr w:rsidR="00934EC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58C4A0D55C3F242AB57E06765BB9D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34EC6" w:rsidRDefault="00CE114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Matrix Algebra</w:t>
                    </w:r>
                  </w:p>
                </w:sdtContent>
              </w:sdt>
            </w:tc>
          </w:tr>
          <w:tr w:rsidR="00934EC6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B5403C2D7CDD64B88327C7BED05863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34EC6" w:rsidRDefault="00702B6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</w:t>
                    </w:r>
                    <w:r w:rsidR="00CE114A">
                      <w:rPr>
                        <w:color w:val="2F5496" w:themeColor="accent1" w:themeShade="BF"/>
                        <w:sz w:val="24"/>
                        <w:szCs w:val="24"/>
                      </w:rPr>
                      <w:t>: Due August 13,</w:t>
                    </w:r>
                    <w:r w:rsidR="009A7981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2018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34EC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90E971E5001924FB78FB223F79EAB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34EC6" w:rsidRDefault="009A798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Cliff Rodriguez</w:t>
                    </w:r>
                  </w:p>
                </w:sdtContent>
              </w:sdt>
              <w:sdt>
                <w:sdtPr>
                  <w:rPr>
                    <w:color w:val="2F5496" w:themeColor="accent1" w:themeShade="BF"/>
                    <w:sz w:val="24"/>
                    <w:szCs w:val="24"/>
                  </w:rPr>
                  <w:alias w:val="Subtitle"/>
                  <w:id w:val="527300801"/>
                  <w:placeholder>
                    <w:docPart w:val="BFF8AEDE410BE74FB66A37908FB551D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934EC6" w:rsidRDefault="00CE114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Date: Due August 13, 2018</w:t>
                    </w:r>
                  </w:p>
                </w:sdtContent>
              </w:sdt>
              <w:p w:rsidR="00934EC6" w:rsidRDefault="00934EC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934EC6" w:rsidRDefault="00934EC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43985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sdtEndPr>
      <w:sdtContent>
        <w:p w:rsidR="00702B65" w:rsidRDefault="00702B65">
          <w:pPr>
            <w:pStyle w:val="TOCHeading"/>
          </w:pPr>
          <w:r>
            <w:t>Contents</w:t>
          </w:r>
        </w:p>
        <w:p w:rsidR="00702B65" w:rsidRDefault="006251E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02B65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A14398" w:rsidRDefault="006251EF">
      <w:r>
        <w:fldChar w:fldCharType="begin"/>
      </w:r>
      <w:r>
        <w:instrText xml:space="preserve"> TOC \h \z \c "Figure" </w:instrText>
      </w:r>
      <w:r>
        <w:fldChar w:fldCharType="separate"/>
      </w:r>
      <w:r w:rsidR="00702B65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:rsidR="00702B65" w:rsidRDefault="00702B65">
      <w:r>
        <w:br w:type="page"/>
      </w:r>
    </w:p>
    <w:p w:rsidR="00702B65" w:rsidRDefault="00702B65" w:rsidP="00702B65">
      <w:pPr>
        <w:pStyle w:val="Heading1"/>
      </w:pPr>
      <w:r>
        <w:lastRenderedPageBreak/>
        <w:t>Question 1</w:t>
      </w:r>
    </w:p>
    <w:p w:rsidR="00B0230A" w:rsidRPr="00B0230A" w:rsidRDefault="00B0230A" w:rsidP="00B0230A"/>
    <w:p w:rsidR="00E8773D" w:rsidRDefault="00B0230A" w:rsidP="00CE114A">
      <w:r>
        <w:t xml:space="preserve">Each question </w:t>
      </w:r>
      <w:r w:rsidR="00CE114A">
        <w:t xml:space="preserve">will be demonstrated using handwritten math as well as </w:t>
      </w:r>
      <w:proofErr w:type="spellStart"/>
      <w:r w:rsidR="00CE114A">
        <w:t>MatLab</w:t>
      </w:r>
      <w:proofErr w:type="spellEnd"/>
      <w:r w:rsidR="00CE114A">
        <w:t xml:space="preserve"> scripts.</w:t>
      </w:r>
    </w:p>
    <w:p w:rsidR="00CE114A" w:rsidRDefault="00CE114A" w:rsidP="00CE114A">
      <w:pPr>
        <w:jc w:val="center"/>
      </w:pPr>
      <m:oMath>
        <m:r>
          <w:rPr>
            <w:rFonts w:ascii="Cambria Math" w:hAnsi="Cambria Math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  <m:oMath>
        <m:r>
          <w:rPr>
            <w:rFonts w:ascii="Cambria Math" w:hAnsi="Cambria Math"/>
          </w:rPr>
          <m:t>B=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C=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</w:p>
    <w:p w:rsidR="00CE114A" w:rsidRDefault="00CE114A" w:rsidP="00CE114A"/>
    <w:p w:rsidR="00CE114A" w:rsidRDefault="00D444B4" w:rsidP="00D444B4">
      <w:pPr>
        <w:pStyle w:val="Heading2"/>
      </w:pPr>
      <w:proofErr w:type="spellStart"/>
      <w:r>
        <w:t>Handmath</w:t>
      </w:r>
      <w:proofErr w:type="spellEnd"/>
    </w:p>
    <w:p w:rsidR="00E8773D" w:rsidRPr="00BC1246" w:rsidRDefault="00CB69AA" w:rsidP="00E8773D">
      <w:pPr>
        <w:pStyle w:val="ListParagraph"/>
        <w:numPr>
          <w:ilvl w:val="0"/>
          <w:numId w:val="1"/>
        </w:numPr>
        <w:rPr>
          <w:rStyle w:val="IntenseEmphasis"/>
          <w:rFonts w:eastAsiaTheme="minorHAnsi"/>
          <w:sz w:val="26"/>
          <w:szCs w:val="26"/>
        </w:rPr>
      </w:pPr>
      <m:oMath>
        <m:sSup>
          <m:sSupPr>
            <m:ctrlPr>
              <w:rPr>
                <w:rStyle w:val="IntenseEmphasis"/>
                <w:rFonts w:ascii="Cambria Math" w:hAnsi="Cambria Math"/>
                <w:i w:val="0"/>
                <w:iCs w:val="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3B</m:t>
            </m:r>
          </m:e>
          <m:sup>
            <m:r>
              <m:rPr>
                <m:sty m:val="p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t</m:t>
            </m:r>
          </m:sup>
        </m:sSup>
        <m:r>
          <m:rPr>
            <m:sty m:val="p"/>
          </m:rPr>
          <w:rPr>
            <w:rStyle w:val="IntenseEmphasis"/>
            <w:rFonts w:ascii="Cambria Math" w:eastAsiaTheme="minorEastAsia" w:hAnsi="Cambria Math"/>
            <w:sz w:val="26"/>
            <w:szCs w:val="26"/>
          </w:rPr>
          <m:t>+A</m:t>
        </m:r>
      </m:oMath>
    </w:p>
    <w:p w:rsidR="00BC1246" w:rsidRPr="00BC1246" w:rsidRDefault="00BC1246" w:rsidP="00BC1246">
      <w:pPr>
        <w:ind w:left="360"/>
        <w:rPr>
          <w:rStyle w:val="IntenseEmphasis"/>
          <w:rFonts w:ascii="Calibri" w:hAnsi="Calibri" w:cs="Calibri"/>
          <w:i w:val="0"/>
          <w:iCs w:val="0"/>
          <w:color w:val="auto"/>
          <w:sz w:val="22"/>
          <w:szCs w:val="22"/>
        </w:rPr>
      </w:pPr>
      <w:r w:rsidRPr="00BC1246">
        <w:rPr>
          <w:rFonts w:ascii="Calibri" w:hAnsi="Calibri" w:cs="Calibri"/>
        </w:rPr>
        <w:fldChar w:fldCharType="begin"/>
      </w:r>
      <w:r w:rsidRPr="00BC1246">
        <w:rPr>
          <w:rFonts w:ascii="Calibri" w:hAnsi="Calibri" w:cs="Calibri"/>
        </w:rPr>
        <w:instrText xml:space="preserve"> INCLUDEPICTURE "/var/folders/qy/hswrd30x2gjfyzxkrpm039dr0000gn/T/com.microsoft.Word/WebArchiveCopyPasteTempFiles/cid85F7494F-62C7-A140-BEE2-BDA8DB2F9BA5.png" \* MERGEFORMATINET </w:instrText>
      </w:r>
      <w:r w:rsidRPr="00BC1246">
        <w:rPr>
          <w:rFonts w:ascii="Calibri" w:hAnsi="Calibri" w:cs="Calibri"/>
        </w:rPr>
        <w:fldChar w:fldCharType="separate"/>
      </w:r>
      <w:r w:rsidRPr="00BC1246">
        <w:rPr>
          <w:noProof/>
        </w:rPr>
        <w:drawing>
          <wp:inline distT="0" distB="0" distL="0" distR="0" wp14:anchorId="58CBAD2A" wp14:editId="18BEFA21">
            <wp:extent cx="4824095" cy="956085"/>
            <wp:effectExtent l="0" t="0" r="1905" b="0"/>
            <wp:docPr id="13" name="Picture 13" descr="/var/folders/qy/hswrd30x2gjfyzxkrpm039dr0000gn/T/com.microsoft.Word/WebArchiveCopyPasteTempFiles/cid85F7494F-62C7-A140-BEE2-BDA8DB2F9B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qy/hswrd30x2gjfyzxkrpm039dr0000gn/T/com.microsoft.Word/WebArchiveCopyPasteTempFiles/cid85F7494F-62C7-A140-BEE2-BDA8DB2F9BA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8" t="3226" b="-1"/>
                    <a:stretch/>
                  </pic:blipFill>
                  <pic:spPr bwMode="auto">
                    <a:xfrm>
                      <a:off x="0" y="0"/>
                      <a:ext cx="4850159" cy="96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1246">
        <w:rPr>
          <w:rFonts w:ascii="Calibri" w:hAnsi="Calibri" w:cs="Calibri"/>
        </w:rPr>
        <w:fldChar w:fldCharType="end"/>
      </w:r>
    </w:p>
    <w:p w:rsidR="00BC1246" w:rsidRPr="00BC1246" w:rsidRDefault="00CB69AA" w:rsidP="00BC1246">
      <w:pPr>
        <w:pStyle w:val="ListParagraph"/>
        <w:numPr>
          <w:ilvl w:val="0"/>
          <w:numId w:val="1"/>
        </w:numPr>
        <w:rPr>
          <w:rStyle w:val="IntenseEmphasis"/>
          <w:rFonts w:eastAsiaTheme="minorHAnsi"/>
          <w:sz w:val="26"/>
          <w:szCs w:val="26"/>
        </w:rPr>
      </w:pPr>
      <m:oMath>
        <m:sSup>
          <m:sSupPr>
            <m:ctrlPr>
              <w:rPr>
                <w:rStyle w:val="IntenseEmphasis"/>
                <w:rFonts w:ascii="Cambria Math" w:hAnsi="Cambria Math"/>
                <w:i w:val="0"/>
                <w:iCs w:val="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T</m:t>
            </m:r>
          </m:sup>
        </m:sSup>
        <m:r>
          <m:rPr>
            <m:sty m:val="p"/>
          </m:rPr>
          <w:rPr>
            <w:rStyle w:val="IntenseEmphasis"/>
            <w:rFonts w:ascii="Cambria Math" w:hAnsi="Cambria Math"/>
            <w:sz w:val="26"/>
            <w:szCs w:val="26"/>
          </w:rPr>
          <m:t>-4A</m:t>
        </m:r>
      </m:oMath>
    </w:p>
    <w:p w:rsidR="00BC1246" w:rsidRPr="00BC1246" w:rsidRDefault="00BC1246" w:rsidP="00BC1246">
      <w:pPr>
        <w:ind w:left="360"/>
        <w:rPr>
          <w:rFonts w:ascii="Calibri" w:hAnsi="Calibri" w:cs="Calibri"/>
        </w:rPr>
      </w:pPr>
      <w:r w:rsidRPr="00BC1246">
        <w:rPr>
          <w:rFonts w:ascii="Calibri" w:hAnsi="Calibri" w:cs="Calibri"/>
        </w:rPr>
        <w:fldChar w:fldCharType="begin"/>
      </w:r>
      <w:r w:rsidRPr="00BC1246">
        <w:rPr>
          <w:rFonts w:ascii="Calibri" w:hAnsi="Calibri" w:cs="Calibri"/>
        </w:rPr>
        <w:instrText xml:space="preserve"> INCLUDEPICTURE "/var/folders/qy/hswrd30x2gjfyzxkrpm039dr0000gn/T/com.microsoft.Word/WebArchiveCopyPasteTempFiles/cid8F2DDA0C-E14E-E044-BE41-C2992A05D200.png" \* MERGEFORMATINET </w:instrText>
      </w:r>
      <w:r w:rsidRPr="00BC1246">
        <w:rPr>
          <w:rFonts w:ascii="Calibri" w:hAnsi="Calibri" w:cs="Calibri"/>
        </w:rPr>
        <w:fldChar w:fldCharType="separate"/>
      </w:r>
      <w:r w:rsidRPr="00BC1246">
        <w:rPr>
          <w:noProof/>
        </w:rPr>
        <w:drawing>
          <wp:inline distT="0" distB="0" distL="0" distR="0">
            <wp:extent cx="5715428" cy="906780"/>
            <wp:effectExtent l="0" t="0" r="0" b="0"/>
            <wp:docPr id="14" name="Picture 14" descr="/var/folders/qy/hswrd30x2gjfyzxkrpm039dr0000gn/T/com.microsoft.Word/WebArchiveCopyPasteTempFiles/cid8F2DDA0C-E14E-E044-BE41-C2992A05D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qy/hswrd30x2gjfyzxkrpm039dr0000gn/T/com.microsoft.Word/WebArchiveCopyPasteTempFiles/cid8F2DDA0C-E14E-E044-BE41-C2992A05D2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"/>
                    <a:stretch/>
                  </pic:blipFill>
                  <pic:spPr bwMode="auto">
                    <a:xfrm>
                      <a:off x="0" y="0"/>
                      <a:ext cx="5718876" cy="9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1246">
        <w:rPr>
          <w:rFonts w:ascii="Calibri" w:hAnsi="Calibri" w:cs="Calibri"/>
        </w:rPr>
        <w:fldChar w:fldCharType="end"/>
      </w:r>
    </w:p>
    <w:p w:rsidR="00BC1246" w:rsidRPr="00BC1246" w:rsidRDefault="00BC1246" w:rsidP="00BC1246">
      <w:pPr>
        <w:pStyle w:val="ListParagraph"/>
        <w:rPr>
          <w:rStyle w:val="IntenseEmphasis"/>
          <w:sz w:val="26"/>
          <w:szCs w:val="26"/>
        </w:rPr>
      </w:pPr>
    </w:p>
    <w:p w:rsidR="000563F9" w:rsidRPr="000563F9" w:rsidRDefault="00CB69AA" w:rsidP="000563F9">
      <w:pPr>
        <w:pStyle w:val="ListParagraph"/>
        <w:numPr>
          <w:ilvl w:val="0"/>
          <w:numId w:val="1"/>
        </w:numPr>
        <w:rPr>
          <w:rStyle w:val="IntenseEmphasis"/>
          <w:rFonts w:eastAsiaTheme="minorEastAsia"/>
          <w:sz w:val="26"/>
          <w:szCs w:val="26"/>
        </w:rPr>
      </w:pPr>
      <m:oMath>
        <m:sSup>
          <m:sSupPr>
            <m:ctrlPr>
              <w:rPr>
                <w:rStyle w:val="IntenseEmphasis"/>
                <w:rFonts w:ascii="Cambria Math" w:hAnsi="Cambria Math"/>
                <w:i w:val="0"/>
                <w:iCs w:val="0"/>
                <w:sz w:val="26"/>
                <w:szCs w:val="26"/>
              </w:rPr>
            </m:ctrlPr>
          </m:sSupPr>
          <m:e>
            <m:d>
              <m:d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  <w:sz w:val="26"/>
                    <w:szCs w:val="26"/>
                  </w:rPr>
                  <m:t>CA</m:t>
                </m:r>
              </m:e>
            </m:d>
          </m:e>
          <m:sup>
            <m:r>
              <m:rPr>
                <m:sty m:val="p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T</m:t>
            </m:r>
          </m:sup>
        </m:sSup>
      </m:oMath>
    </w:p>
    <w:p w:rsidR="00BC1246" w:rsidRPr="00BC1246" w:rsidRDefault="00BC1246" w:rsidP="00BC1246">
      <w:pPr>
        <w:rPr>
          <w:rFonts w:ascii="Calibri" w:hAnsi="Calibri" w:cs="Calibri"/>
        </w:rPr>
      </w:pPr>
      <w:r w:rsidRPr="00BC1246">
        <w:rPr>
          <w:rFonts w:ascii="Calibri" w:hAnsi="Calibri" w:cs="Calibri"/>
        </w:rPr>
        <w:fldChar w:fldCharType="begin"/>
      </w:r>
      <w:r w:rsidRPr="00BC1246">
        <w:rPr>
          <w:rFonts w:ascii="Calibri" w:hAnsi="Calibri" w:cs="Calibri"/>
        </w:rPr>
        <w:instrText xml:space="preserve"> INCLUDEPICTURE "/var/folders/qy/hswrd30x2gjfyzxkrpm039dr0000gn/T/com.microsoft.Word/WebArchiveCopyPasteTempFiles/cidDC41007B-1DAE-AE40-B5DC-E46ABF04E9EE.png" \* MERGEFORMATINET </w:instrText>
      </w:r>
      <w:r w:rsidRPr="00BC1246">
        <w:rPr>
          <w:rFonts w:ascii="Calibri" w:hAnsi="Calibri" w:cs="Calibri"/>
        </w:rPr>
        <w:fldChar w:fldCharType="separate"/>
      </w:r>
      <w:r w:rsidRPr="00BC1246">
        <w:rPr>
          <w:noProof/>
        </w:rPr>
        <w:drawing>
          <wp:inline distT="0" distB="0" distL="0" distR="0">
            <wp:extent cx="5494411" cy="1786890"/>
            <wp:effectExtent l="0" t="0" r="5080" b="3810"/>
            <wp:docPr id="15" name="Picture 15" descr="/var/folders/qy/hswrd30x2gjfyzxkrpm039dr0000gn/T/com.microsoft.Word/WebArchiveCopyPasteTempFiles/cidDC41007B-1DAE-AE40-B5DC-E46ABF04E9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qy/hswrd30x2gjfyzxkrpm039dr0000gn/T/com.microsoft.Word/WebArchiveCopyPasteTempFiles/cidDC41007B-1DAE-AE40-B5DC-E46ABF04E9E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8"/>
                    <a:stretch/>
                  </pic:blipFill>
                  <pic:spPr bwMode="auto">
                    <a:xfrm>
                      <a:off x="0" y="0"/>
                      <a:ext cx="5494420" cy="178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1246">
        <w:rPr>
          <w:rFonts w:ascii="Calibri" w:hAnsi="Calibri" w:cs="Calibri"/>
        </w:rPr>
        <w:fldChar w:fldCharType="end"/>
      </w:r>
    </w:p>
    <w:p w:rsidR="00D444B4" w:rsidRDefault="00D444B4">
      <w:pPr>
        <w:rPr>
          <w:rStyle w:val="IntenseEmphasis"/>
          <w:rFonts w:asciiTheme="majorHAnsi" w:eastAsiaTheme="minorEastAsia" w:hAnsiTheme="majorHAnsi" w:cstheme="majorBidi"/>
          <w:i w:val="0"/>
          <w:sz w:val="26"/>
          <w:szCs w:val="26"/>
        </w:rPr>
      </w:pPr>
      <w:r>
        <w:rPr>
          <w:rStyle w:val="IntenseEmphasis"/>
          <w:rFonts w:eastAsiaTheme="minorEastAsia"/>
          <w:i w:val="0"/>
        </w:rPr>
        <w:br w:type="page"/>
      </w:r>
    </w:p>
    <w:p w:rsidR="000563F9" w:rsidRPr="00D444B4" w:rsidRDefault="00D444B4" w:rsidP="00D444B4">
      <w:pPr>
        <w:pStyle w:val="Heading2"/>
        <w:rPr>
          <w:rStyle w:val="IntenseEmphasis"/>
          <w:rFonts w:eastAsiaTheme="minorEastAsia"/>
          <w:i w:val="0"/>
        </w:rPr>
      </w:pPr>
      <w:proofErr w:type="spellStart"/>
      <w:r w:rsidRPr="00D444B4">
        <w:rPr>
          <w:rStyle w:val="IntenseEmphasis"/>
          <w:rFonts w:eastAsiaTheme="minorEastAsia"/>
          <w:i w:val="0"/>
        </w:rPr>
        <w:lastRenderedPageBreak/>
        <w:t>MatLab</w:t>
      </w:r>
      <w:proofErr w:type="spellEnd"/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Problem 1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clear;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6  7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9;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1  2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3;   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8  4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6];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[10 9 8;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7 5 4;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1 7 6];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 = [1 0 2;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0 1 0;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4 0 2;];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transpose(B);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Ct = transpose(C);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diary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diary(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%Print Problem 1 Solutions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'Problem 1'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questions a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asolution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[3*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A];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'Question a'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display(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asolution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question b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bsolution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Ct - 4*A;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'Question b'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display(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bsolution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question c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csolution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transpose(C*A);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'Question c'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17F28" w:rsidRDefault="00617F28" w:rsidP="00617F28">
      <w:pPr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display(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csolution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765EB8" w:rsidRDefault="00765EB8" w:rsidP="00765EB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000000"/>
          <w:sz w:val="20"/>
          <w:szCs w:val="20"/>
        </w:rPr>
        <w:tab/>
      </w:r>
    </w:p>
    <w:p w:rsidR="00765EB8" w:rsidRDefault="00765EB8" w:rsidP="00765EB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 xml:space="preserve">diary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:rsidR="00765EB8" w:rsidRDefault="00765EB8" w:rsidP="00617F28">
      <w:pPr>
        <w:autoSpaceDE w:val="0"/>
        <w:autoSpaceDN w:val="0"/>
        <w:adjustRightInd w:val="0"/>
        <w:ind w:left="720"/>
        <w:rPr>
          <w:rFonts w:ascii="Courier" w:hAnsi="Courier"/>
        </w:rPr>
      </w:pPr>
    </w:p>
    <w:p w:rsidR="000563F9" w:rsidRPr="000563F9" w:rsidRDefault="00D444B4" w:rsidP="00D444B4">
      <w:pPr>
        <w:pStyle w:val="Heading2"/>
        <w:rPr>
          <w:rStyle w:val="IntenseEmphasis"/>
          <w:rFonts w:eastAsiaTheme="minorEastAsia"/>
          <w:i w:val="0"/>
        </w:rPr>
      </w:pPr>
      <w:r>
        <w:rPr>
          <w:rStyle w:val="IntenseEmphasis"/>
          <w:rFonts w:eastAsiaTheme="minorEastAsia"/>
          <w:i w:val="0"/>
        </w:rPr>
        <w:lastRenderedPageBreak/>
        <w:t>Console Output</w:t>
      </w:r>
    </w:p>
    <w:p w:rsidR="000563F9" w:rsidRPr="000563F9" w:rsidRDefault="000563F9" w:rsidP="000563F9">
      <w:pPr>
        <w:pStyle w:val="ListParagraph"/>
        <w:rPr>
          <w:rStyle w:val="IntenseEmphasis"/>
          <w:rFonts w:eastAsiaTheme="minorEastAsia"/>
          <w:sz w:val="26"/>
          <w:szCs w:val="26"/>
        </w:rPr>
      </w:pPr>
      <w:r>
        <w:rPr>
          <w:rFonts w:eastAsiaTheme="minorEastAsia"/>
          <w:iCs/>
          <w:noProof/>
          <w:color w:val="4472C4" w:themeColor="accent1"/>
          <w:sz w:val="26"/>
          <w:szCs w:val="26"/>
        </w:rPr>
        <mc:AlternateContent>
          <mc:Choice Requires="wps">
            <w:drawing>
              <wp:inline distT="0" distB="0" distL="0" distR="0" wp14:anchorId="0D20CD08">
                <wp:extent cx="3593431" cy="1973179"/>
                <wp:effectExtent l="0" t="0" r="13970" b="825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31" cy="1973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3F9" w:rsidRDefault="000563F9" w:rsidP="000563F9">
                            <w:r>
                              <w:t>Problem 1</w:t>
                            </w:r>
                          </w:p>
                          <w:p w:rsidR="000563F9" w:rsidRDefault="000563F9" w:rsidP="000563F9">
                            <w:r>
                              <w:t>Question a</w:t>
                            </w:r>
                          </w:p>
                          <w:p w:rsidR="000563F9" w:rsidRDefault="000563F9" w:rsidP="000563F9">
                            <w:proofErr w:type="spellStart"/>
                            <w:r>
                              <w:t>asolution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:rsidR="000563F9" w:rsidRDefault="000563F9" w:rsidP="000563F9"/>
                          <w:p w:rsidR="000563F9" w:rsidRDefault="000563F9" w:rsidP="000563F9">
                            <w:r>
                              <w:t xml:space="preserve">    36    28    12</w:t>
                            </w:r>
                          </w:p>
                          <w:p w:rsidR="000563F9" w:rsidRDefault="000563F9" w:rsidP="000563F9">
                            <w:r>
                              <w:t xml:space="preserve">    28    17    24</w:t>
                            </w:r>
                          </w:p>
                          <w:p w:rsidR="000563F9" w:rsidRDefault="000563F9" w:rsidP="000563F9">
                            <w:r>
                              <w:t xml:space="preserve">    32    16    24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20CD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82.95pt;height:15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" fillcolor="white [3201]" strokeweight=".5pt">
                <v:textbox>
                  <w:txbxContent>
                    <w:p w:rsidR="000563F9" w:rsidRDefault="000563F9" w:rsidP="000563F9">
                      <w:r>
                        <w:t>Problem 1</w:t>
                      </w:r>
                    </w:p>
                    <w:p w:rsidR="000563F9" w:rsidRDefault="000563F9" w:rsidP="000563F9">
                      <w:r>
                        <w:t>Question a</w:t>
                      </w:r>
                    </w:p>
                    <w:p w:rsidR="000563F9" w:rsidRDefault="000563F9" w:rsidP="000563F9">
                      <w:proofErr w:type="spellStart"/>
                      <w:r>
                        <w:t>asolution</w:t>
                      </w:r>
                      <w:proofErr w:type="spellEnd"/>
                      <w:r>
                        <w:t xml:space="preserve"> =</w:t>
                      </w:r>
                    </w:p>
                    <w:p w:rsidR="000563F9" w:rsidRDefault="000563F9" w:rsidP="000563F9"/>
                    <w:p w:rsidR="000563F9" w:rsidRDefault="000563F9" w:rsidP="000563F9">
                      <w:r>
                        <w:t xml:space="preserve">    36    28    12</w:t>
                      </w:r>
                    </w:p>
                    <w:p w:rsidR="000563F9" w:rsidRDefault="000563F9" w:rsidP="000563F9">
                      <w:r>
                        <w:t xml:space="preserve">    28    17    24</w:t>
                      </w:r>
                    </w:p>
                    <w:p w:rsidR="000563F9" w:rsidRDefault="000563F9" w:rsidP="000563F9">
                      <w:r>
                        <w:t xml:space="preserve">    32    16    24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17F28" w:rsidRDefault="00617F28" w:rsidP="00A327F0">
      <w:pPr>
        <w:ind w:left="720"/>
        <w:rPr>
          <w:rStyle w:val="IntenseEmphasis"/>
          <w:rFonts w:eastAsiaTheme="minorEastAsia"/>
          <w:i w:val="0"/>
          <w:sz w:val="26"/>
          <w:szCs w:val="26"/>
        </w:rPr>
      </w:pPr>
      <w:r>
        <w:rPr>
          <w:rFonts w:eastAsiaTheme="minorEastAsia"/>
          <w:iCs/>
          <w:noProof/>
          <w:color w:val="4472C4" w:themeColor="accent1"/>
          <w:sz w:val="26"/>
          <w:szCs w:val="26"/>
        </w:rPr>
        <mc:AlternateContent>
          <mc:Choice Requires="wps">
            <w:drawing>
              <wp:inline distT="0" distB="0" distL="0" distR="0" wp14:anchorId="39061080" wp14:editId="38B3D545">
                <wp:extent cx="3593431" cy="1764631"/>
                <wp:effectExtent l="0" t="0" r="13970" b="1397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31" cy="1764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28" w:rsidRDefault="00617F28" w:rsidP="00617F28">
                            <w:r>
                              <w:t>Question b</w:t>
                            </w:r>
                          </w:p>
                          <w:p w:rsidR="00617F28" w:rsidRDefault="00617F28" w:rsidP="00617F28">
                            <w:proofErr w:type="spellStart"/>
                            <w:r>
                              <w:t>bsolution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:rsidR="00617F28" w:rsidRDefault="00617F28" w:rsidP="00617F28"/>
                          <w:p w:rsidR="00617F28" w:rsidRDefault="00617F28" w:rsidP="00617F28">
                            <w:r>
                              <w:t xml:space="preserve">   -23   -28   -32</w:t>
                            </w:r>
                          </w:p>
                          <w:p w:rsidR="00617F28" w:rsidRDefault="00617F28" w:rsidP="00617F28">
                            <w:r>
                              <w:t xml:space="preserve">    -4    -7   -12</w:t>
                            </w:r>
                          </w:p>
                          <w:p w:rsidR="00617F28" w:rsidRDefault="00617F28" w:rsidP="00617F28">
                            <w:r>
                              <w:t xml:space="preserve">   -30   -16   -22</w:t>
                            </w:r>
                          </w:p>
                          <w:p w:rsidR="00617F28" w:rsidRDefault="00617F28" w:rsidP="00617F28"/>
                          <w:p w:rsidR="00617F28" w:rsidRDefault="00617F28" w:rsidP="00617F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61080" id="Text Box 2" o:spid="_x0000_s1027" type="#_x0000_t202" style="width:282.95pt;height:13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" fillcolor="white [3201]" strokeweight=".5pt">
                <v:textbox>
                  <w:txbxContent>
                    <w:p w:rsidR="00617F28" w:rsidRDefault="00617F28" w:rsidP="00617F28">
                      <w:r>
                        <w:t>Question b</w:t>
                      </w:r>
                    </w:p>
                    <w:p w:rsidR="00617F28" w:rsidRDefault="00617F28" w:rsidP="00617F28">
                      <w:proofErr w:type="spellStart"/>
                      <w:r>
                        <w:t>bsolution</w:t>
                      </w:r>
                      <w:proofErr w:type="spellEnd"/>
                      <w:r>
                        <w:t xml:space="preserve"> =</w:t>
                      </w:r>
                    </w:p>
                    <w:p w:rsidR="00617F28" w:rsidRDefault="00617F28" w:rsidP="00617F28"/>
                    <w:p w:rsidR="00617F28" w:rsidRDefault="00617F28" w:rsidP="00617F28">
                      <w:r>
                        <w:t xml:space="preserve">   -23   -28   -32</w:t>
                      </w:r>
                    </w:p>
                    <w:p w:rsidR="00617F28" w:rsidRDefault="00617F28" w:rsidP="00617F28">
                      <w:r>
                        <w:t xml:space="preserve">    -4    -7   -12</w:t>
                      </w:r>
                    </w:p>
                    <w:p w:rsidR="00617F28" w:rsidRDefault="00617F28" w:rsidP="00617F28">
                      <w:r>
                        <w:t xml:space="preserve">   -30   -16   -22</w:t>
                      </w:r>
                    </w:p>
                    <w:p w:rsidR="00617F28" w:rsidRDefault="00617F28" w:rsidP="00617F28"/>
                    <w:p w:rsidR="00617F28" w:rsidRDefault="00617F28" w:rsidP="00617F28"/>
                  </w:txbxContent>
                </v:textbox>
                <w10:anchorlock/>
              </v:shape>
            </w:pict>
          </mc:Fallback>
        </mc:AlternateContent>
      </w:r>
    </w:p>
    <w:p w:rsidR="00617F28" w:rsidRPr="000563F9" w:rsidRDefault="00617F28" w:rsidP="00617F28">
      <w:pPr>
        <w:ind w:left="720"/>
        <w:rPr>
          <w:rStyle w:val="IntenseEmphasis"/>
          <w:rFonts w:eastAsiaTheme="minorEastAsia"/>
          <w:i w:val="0"/>
          <w:sz w:val="26"/>
          <w:szCs w:val="26"/>
        </w:rPr>
      </w:pPr>
      <w:r>
        <w:rPr>
          <w:rFonts w:eastAsiaTheme="minorEastAsia"/>
          <w:iCs/>
          <w:noProof/>
          <w:color w:val="4472C4" w:themeColor="accent1"/>
          <w:sz w:val="26"/>
          <w:szCs w:val="26"/>
        </w:rPr>
        <mc:AlternateContent>
          <mc:Choice Requires="wps">
            <w:drawing>
              <wp:inline distT="0" distB="0" distL="0" distR="0" wp14:anchorId="39061080" wp14:editId="38B3D545">
                <wp:extent cx="3593431" cy="1700463"/>
                <wp:effectExtent l="0" t="0" r="13970" b="1460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31" cy="1700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28" w:rsidRDefault="00617F28" w:rsidP="00617F28">
                            <w:r>
                              <w:t>Question c</w:t>
                            </w:r>
                          </w:p>
                          <w:p w:rsidR="00617F28" w:rsidRDefault="00617F28" w:rsidP="00617F28">
                            <w:proofErr w:type="spellStart"/>
                            <w:r>
                              <w:t>csolution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:rsidR="00617F28" w:rsidRDefault="00617F28" w:rsidP="00617F28"/>
                          <w:p w:rsidR="00617F28" w:rsidRDefault="00617F28" w:rsidP="00617F28">
                            <w:r>
                              <w:t xml:space="preserve">    22     1    40</w:t>
                            </w:r>
                          </w:p>
                          <w:p w:rsidR="00617F28" w:rsidRDefault="00617F28" w:rsidP="00617F28">
                            <w:r>
                              <w:t xml:space="preserve">    15     2    36</w:t>
                            </w:r>
                          </w:p>
                          <w:p w:rsidR="00617F28" w:rsidRDefault="00617F28" w:rsidP="00617F28">
                            <w:r>
                              <w:t xml:space="preserve">    21     3    48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61080" id="Text Box 3" o:spid="_x0000_s1028" type="#_x0000_t202" style="width:282.95pt;height:13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" fillcolor="white [3201]" strokeweight=".5pt">
                <v:textbox>
                  <w:txbxContent>
                    <w:p w:rsidR="00617F28" w:rsidRDefault="00617F28" w:rsidP="00617F28">
                      <w:r>
                        <w:t>Question c</w:t>
                      </w:r>
                    </w:p>
                    <w:p w:rsidR="00617F28" w:rsidRDefault="00617F28" w:rsidP="00617F28">
                      <w:proofErr w:type="spellStart"/>
                      <w:r>
                        <w:t>csolution</w:t>
                      </w:r>
                      <w:proofErr w:type="spellEnd"/>
                      <w:r>
                        <w:t xml:space="preserve"> =</w:t>
                      </w:r>
                    </w:p>
                    <w:p w:rsidR="00617F28" w:rsidRDefault="00617F28" w:rsidP="00617F28"/>
                    <w:p w:rsidR="00617F28" w:rsidRDefault="00617F28" w:rsidP="00617F28">
                      <w:r>
                        <w:t xml:space="preserve">    22     1    40</w:t>
                      </w:r>
                    </w:p>
                    <w:p w:rsidR="00617F28" w:rsidRDefault="00617F28" w:rsidP="00617F28">
                      <w:r>
                        <w:t xml:space="preserve">    15     2    36</w:t>
                      </w:r>
                    </w:p>
                    <w:p w:rsidR="00617F28" w:rsidRDefault="00617F28" w:rsidP="00617F28">
                      <w:r>
                        <w:t xml:space="preserve">    21     3    48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44B4" w:rsidRDefault="00D444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8778F" w:rsidRDefault="00A8778F" w:rsidP="00A8778F">
      <w:pPr>
        <w:pStyle w:val="Heading1"/>
      </w:pPr>
      <w:r>
        <w:lastRenderedPageBreak/>
        <w:t>Question 2</w:t>
      </w:r>
    </w:p>
    <w:p w:rsidR="005B478C" w:rsidRDefault="005B478C" w:rsidP="005B478C"/>
    <w:p w:rsidR="00B0230A" w:rsidRPr="0059124A" w:rsidRDefault="00B0230A" w:rsidP="005B478C">
      <w:pPr>
        <w:rPr>
          <w:b/>
        </w:rPr>
      </w:pPr>
      <w:r w:rsidRPr="0059124A">
        <w:rPr>
          <w:b/>
        </w:rPr>
        <w:t>Show the rank of each matrix.</w:t>
      </w:r>
    </w:p>
    <w:p w:rsidR="005B478C" w:rsidRPr="005B478C" w:rsidRDefault="005B478C" w:rsidP="005B478C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 w:rsidRPr="005B478C">
        <w:rPr>
          <w:rFonts w:eastAsiaTheme="minorEastAsia"/>
        </w:rPr>
        <w:tab/>
      </w:r>
      <w:r w:rsidRPr="005B478C">
        <w:rPr>
          <w:rFonts w:eastAsiaTheme="minorEastAsia"/>
        </w:rPr>
        <w:tab/>
      </w:r>
    </w:p>
    <w:p w:rsidR="005B478C" w:rsidRPr="005B478C" w:rsidRDefault="005B478C" w:rsidP="005B478C">
      <w:pPr>
        <w:pStyle w:val="ListParagraph"/>
      </w:pPr>
    </w:p>
    <w:p w:rsidR="005B478C" w:rsidRDefault="005B478C" w:rsidP="005B478C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87DA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 w:rsidRPr="00B87DA6">
        <w:rPr>
          <w:rFonts w:eastAsiaTheme="minorEastAsia"/>
        </w:rPr>
        <w:t xml:space="preserve"> </w:t>
      </w:r>
      <w:r w:rsidRPr="00B87DA6">
        <w:rPr>
          <w:rFonts w:eastAsiaTheme="minorEastAsia"/>
        </w:rPr>
        <w:tab/>
      </w:r>
    </w:p>
    <w:p w:rsidR="00B87DA6" w:rsidRPr="00B87DA6" w:rsidRDefault="00B87DA6" w:rsidP="00B87DA6">
      <w:pPr>
        <w:pStyle w:val="ListParagraph"/>
        <w:rPr>
          <w:rFonts w:eastAsiaTheme="minorEastAsia"/>
        </w:rPr>
      </w:pPr>
    </w:p>
    <w:p w:rsidR="005B478C" w:rsidRPr="00B87DA6" w:rsidRDefault="005B478C" w:rsidP="005B478C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87DA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</w:p>
    <w:p w:rsidR="000A2805" w:rsidRDefault="000A2805" w:rsidP="000A2805">
      <w:pPr>
        <w:pStyle w:val="ListParagraph"/>
        <w:ind w:left="0"/>
        <w:rPr>
          <w:rStyle w:val="IntenseEmphasis"/>
        </w:rPr>
      </w:pPr>
    </w:p>
    <w:p w:rsidR="00B87DA6" w:rsidRDefault="00D444B4" w:rsidP="001C746E">
      <w:pPr>
        <w:pStyle w:val="Heading2"/>
        <w:rPr>
          <w:rStyle w:val="IntenseEmphasis"/>
          <w:i w:val="0"/>
        </w:rPr>
      </w:pPr>
      <w:proofErr w:type="spellStart"/>
      <w:r>
        <w:rPr>
          <w:rStyle w:val="IntenseEmphasis"/>
          <w:i w:val="0"/>
        </w:rPr>
        <w:t>Handmath</w:t>
      </w:r>
      <w:proofErr w:type="spellEnd"/>
    </w:p>
    <w:p w:rsidR="001C746E" w:rsidRDefault="001C746E" w:rsidP="001C746E"/>
    <w:p w:rsidR="001C746E" w:rsidRPr="001C746E" w:rsidRDefault="001C746E" w:rsidP="001C746E">
      <w:pPr>
        <w:pStyle w:val="ListParagraph"/>
        <w:numPr>
          <w:ilvl w:val="0"/>
          <w:numId w:val="7"/>
        </w:numPr>
      </w:pPr>
    </w:p>
    <w:p w:rsidR="001C746E" w:rsidRDefault="001C746E" w:rsidP="001C746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INCLUDEPICTURE "/var/folders/qy/hswrd30x2gjfyzxkrpm039dr0000gn/T/com.microsoft.Word/WebArchiveCopyPasteTempFiles/cid22761B82-35B0-1F46-A5C5-307C6C3B815C.png" \* MERGEFORMATINET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43929" cy="3618030"/>
            <wp:effectExtent l="0" t="0" r="3175" b="1905"/>
            <wp:docPr id="17" name="Picture 17" descr="/var/folders/qy/hswrd30x2gjfyzxkrpm039dr0000gn/T/com.microsoft.Word/WebArchiveCopyPasteTempFiles/cid22761B82-35B0-1F46-A5C5-307C6C3B81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qy/hswrd30x2gjfyzxkrpm039dr0000gn/T/com.microsoft.Word/WebArchiveCopyPasteTempFiles/cid22761B82-35B0-1F46-A5C5-307C6C3B815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3" cy="362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fldChar w:fldCharType="end"/>
      </w:r>
    </w:p>
    <w:p w:rsidR="001C746E" w:rsidRDefault="001C746E" w:rsidP="001C746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INCLUDEPICTURE "/var/folders/qy/hswrd30x2gjfyzxkrpm039dr0000gn/T/com.microsoft.Word/WebArchiveCopyPasteTempFiles/cid42137BD1-0E27-3D4A-A366-4632569F6FBE.png" \* MERGEFORMATINET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828800" cy="465305"/>
            <wp:effectExtent l="0" t="0" r="0" b="5080"/>
            <wp:docPr id="16" name="Picture 16" descr="/var/folders/qy/hswrd30x2gjfyzxkrpm039dr0000gn/T/com.microsoft.Word/WebArchiveCopyPasteTempFiles/cid42137BD1-0E27-3D4A-A366-4632569F6F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qy/hswrd30x2gjfyzxkrpm039dr0000gn/T/com.microsoft.Word/WebArchiveCopyPasteTempFiles/cid42137BD1-0E27-3D4A-A366-4632569F6FB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fldChar w:fldCharType="end"/>
      </w:r>
    </w:p>
    <w:p w:rsidR="001C746E" w:rsidRDefault="001C746E" w:rsidP="001C746E">
      <w:pPr>
        <w:rPr>
          <w:rFonts w:ascii="Calibri" w:hAnsi="Calibri"/>
          <w:sz w:val="22"/>
          <w:szCs w:val="22"/>
        </w:rPr>
      </w:pPr>
    </w:p>
    <w:p w:rsidR="001C746E" w:rsidRDefault="001C746E" w:rsidP="001C746E">
      <w:pPr>
        <w:rPr>
          <w:rFonts w:ascii="Calibri" w:hAnsi="Calibri"/>
          <w:sz w:val="22"/>
          <w:szCs w:val="22"/>
        </w:rPr>
      </w:pPr>
    </w:p>
    <w:p w:rsidR="00D444B4" w:rsidRPr="001C746E" w:rsidRDefault="00D444B4" w:rsidP="001C746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1C746E" w:rsidRDefault="001C746E">
      <w:pPr>
        <w:spacing w:after="160" w:line="259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br w:type="page"/>
      </w:r>
    </w:p>
    <w:p w:rsidR="00D444B4" w:rsidRDefault="001C746E" w:rsidP="00B87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b.</w:t>
      </w:r>
    </w:p>
    <w:p w:rsidR="001C746E" w:rsidRDefault="001C746E" w:rsidP="001C746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INCLUDEPICTURE "/var/folders/qy/hswrd30x2gjfyzxkrpm039dr0000gn/T/com.microsoft.Word/WebArchiveCopyPasteTempFiles/cidC867EFDE-09DB-5D48-96E9-EFEA8557C963.png" \* MERGEFORMATINET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868968" cy="3112402"/>
            <wp:effectExtent l="0" t="0" r="1270" b="0"/>
            <wp:docPr id="20" name="Picture 20" descr="/var/folders/qy/hswrd30x2gjfyzxkrpm039dr0000gn/T/com.microsoft.Word/WebArchiveCopyPasteTempFiles/cidC867EFDE-09DB-5D48-96E9-EFEA8557C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qy/hswrd30x2gjfyzxkrpm039dr0000gn/T/com.microsoft.Word/WebArchiveCopyPasteTempFiles/cidC867EFDE-09DB-5D48-96E9-EFEA8557C96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7" cy="31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fldChar w:fldCharType="end"/>
      </w:r>
    </w:p>
    <w:p w:rsidR="001C746E" w:rsidRDefault="001C746E" w:rsidP="001C746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INCLUDEPICTURE "/var/folders/qy/hswrd30x2gjfyzxkrpm039dr0000gn/T/com.microsoft.Word/WebArchiveCopyPasteTempFiles/cid44C3A9FA-338E-A84E-8940-6C687E7258A7.png" \* MERGEFORMATINET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828800" cy="595490"/>
            <wp:effectExtent l="0" t="0" r="0" b="1905"/>
            <wp:docPr id="19" name="Picture 19" descr="/var/folders/qy/hswrd30x2gjfyzxkrpm039dr0000gn/T/com.microsoft.Word/WebArchiveCopyPasteTempFiles/cid44C3A9FA-338E-A84E-8940-6C687E725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qy/hswrd30x2gjfyzxkrpm039dr0000gn/T/com.microsoft.Word/WebArchiveCopyPasteTempFiles/cid44C3A9FA-338E-A84E-8940-6C687E7258A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9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fldChar w:fldCharType="end"/>
      </w:r>
    </w:p>
    <w:p w:rsidR="001C746E" w:rsidRDefault="001C746E" w:rsidP="00B87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2A2F7E" w:rsidRDefault="002A2F7E">
      <w:pPr>
        <w:spacing w:after="160" w:line="259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br w:type="page"/>
      </w:r>
    </w:p>
    <w:p w:rsidR="001C746E" w:rsidRDefault="001C746E" w:rsidP="001C746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C746E">
        <w:rPr>
          <w:rFonts w:ascii="Courier" w:hAnsi="Courier" w:cs="Courier"/>
          <w:color w:val="000000"/>
          <w:sz w:val="20"/>
          <w:szCs w:val="20"/>
        </w:rPr>
        <w:lastRenderedPageBreak/>
        <w:t>c.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C746E" w:rsidRDefault="001C746E" w:rsidP="001C746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INCLUDEPICTURE "/var/folders/qy/hswrd30x2gjfyzxkrpm039dr0000gn/T/com.microsoft.Word/WebArchiveCopyPasteTempFiles/cid25F75B27-CD24-894A-AC4C-6490EA15B85A.png" \* MERGEFORMATINET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405571" cy="3352800"/>
            <wp:effectExtent l="0" t="0" r="0" b="0"/>
            <wp:docPr id="22" name="Picture 22" descr="/var/folders/qy/hswrd30x2gjfyzxkrpm039dr0000gn/T/com.microsoft.Word/WebArchiveCopyPasteTempFiles/cid25F75B27-CD24-894A-AC4C-6490EA15B8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qy/hswrd30x2gjfyzxkrpm039dr0000gn/T/com.microsoft.Word/WebArchiveCopyPasteTempFiles/cid25F75B27-CD24-894A-AC4C-6490EA15B85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09" cy="33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fldChar w:fldCharType="end"/>
      </w:r>
    </w:p>
    <w:p w:rsidR="001C746E" w:rsidRDefault="001C746E" w:rsidP="001C746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INCLUDEPICTURE "/var/folders/qy/hswrd30x2gjfyzxkrpm039dr0000gn/T/com.microsoft.Word/WebArchiveCopyPasteTempFiles/cidAB08BFA1-FE29-4B47-A35D-AA68C39F72EC.png" \* MERGEFORMATINET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486400" cy="3305532"/>
            <wp:effectExtent l="0" t="0" r="0" b="0"/>
            <wp:docPr id="21" name="Picture 21" descr="/var/folders/qy/hswrd30x2gjfyzxkrpm039dr0000gn/T/com.microsoft.Word/WebArchiveCopyPasteTempFiles/cidAB08BFA1-FE29-4B47-A35D-AA68C39F72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qy/hswrd30x2gjfyzxkrpm039dr0000gn/T/com.microsoft.Word/WebArchiveCopyPasteTempFiles/cidAB08BFA1-FE29-4B47-A35D-AA68C39F72E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fldChar w:fldCharType="end"/>
      </w:r>
    </w:p>
    <w:p w:rsidR="001C746E" w:rsidRPr="001C746E" w:rsidRDefault="001C746E" w:rsidP="001C746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bookmarkStart w:id="0" w:name="_GoBack"/>
      <w:bookmarkEnd w:id="0"/>
    </w:p>
    <w:p w:rsidR="00D444B4" w:rsidRDefault="00D444B4" w:rsidP="00D444B4">
      <w:pPr>
        <w:pStyle w:val="Heading2"/>
        <w:rPr>
          <w:sz w:val="24"/>
          <w:szCs w:val="24"/>
        </w:rPr>
      </w:pPr>
      <w:proofErr w:type="spellStart"/>
      <w:r>
        <w:lastRenderedPageBreak/>
        <w:t>MatLab</w:t>
      </w:r>
      <w:proofErr w:type="spellEnd"/>
    </w:p>
    <w:p w:rsidR="00D444B4" w:rsidRDefault="00C635AD" w:rsidP="00D444B4">
      <w:pPr>
        <w:pStyle w:val="Heading2"/>
      </w:pPr>
      <w:r>
        <w:rPr>
          <w:rFonts w:eastAsiaTheme="minorEastAsia"/>
          <w:iCs/>
          <w:noProof/>
          <w:color w:val="4472C4" w:themeColor="accent1"/>
        </w:rPr>
        <mc:AlternateContent>
          <mc:Choice Requires="wps">
            <w:drawing>
              <wp:inline distT="0" distB="0" distL="0" distR="0" wp14:anchorId="06232CD5" wp14:editId="0E7B92C4">
                <wp:extent cx="3593431" cy="3705727"/>
                <wp:effectExtent l="0" t="0" r="13970" b="1587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31" cy="3705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Problem 2 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question a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'Matrix 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(A);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'Rank Matrix A = 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display(rank(A));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question b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D = [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2  4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8;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 1   2   3;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 2   4   7];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'Matrix D ='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(D);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'Rank Matrix D = 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display(rank(D));    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question c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E = [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2  3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-9;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     -8   -2   4;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     6   14   43];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'Matrix E ='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(E);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'Rank Matrix E ='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 display(rank(E));     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diary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off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C635AD" w:rsidRDefault="00C635AD" w:rsidP="00C635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C635AD" w:rsidRDefault="00C635AD" w:rsidP="00C635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232CD5" id="Text Box 9" o:spid="_x0000_s1029" type="#_x0000_t202" style="width:282.95pt;height:29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" fillcolor="white [3201]" strokeweight=".5pt">
                <v:textbox>
                  <w:txbxContent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Problem 2 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question a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'Matrix 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(A);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'Rank Matrix A = 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display(rank(A));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question b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D = [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2  4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8;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 1   2   3;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 2   4   7];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'Matrix D ='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(D);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'Rank Matrix D = 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display(rank(D));    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question c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E = [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2  3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-9;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     -8   -2   4;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     6   14   43];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'Matrix E ='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(E);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'Rank Matrix E ='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 display(rank(E));     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diary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off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C635AD" w:rsidRDefault="00C635AD" w:rsidP="00C635AD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C635AD" w:rsidRDefault="00C635AD" w:rsidP="00C635AD"/>
                  </w:txbxContent>
                </v:textbox>
                <w10:anchorlock/>
              </v:shape>
            </w:pict>
          </mc:Fallback>
        </mc:AlternateContent>
      </w:r>
      <w:r w:rsidR="00D444B4">
        <w:rPr>
          <w:rStyle w:val="IntenseEmphasis"/>
        </w:rPr>
        <w:br/>
      </w:r>
    </w:p>
    <w:p w:rsidR="00D444B4" w:rsidRDefault="00D444B4" w:rsidP="00D444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444B4" w:rsidRDefault="00D444B4" w:rsidP="00D444B4">
      <w:pPr>
        <w:pStyle w:val="Heading2"/>
        <w:rPr>
          <w:sz w:val="24"/>
          <w:szCs w:val="24"/>
        </w:rPr>
      </w:pPr>
      <w:r>
        <w:lastRenderedPageBreak/>
        <w:t>Console Output</w:t>
      </w:r>
    </w:p>
    <w:p w:rsidR="00D444B4" w:rsidRDefault="00D444B4" w:rsidP="00D444B4">
      <w:pPr>
        <w:pStyle w:val="ListParagraph"/>
        <w:rPr>
          <w:rStyle w:val="IntenseEmphasis"/>
        </w:rPr>
      </w:pPr>
    </w:p>
    <w:p w:rsidR="00C635AD" w:rsidRDefault="00C635AD" w:rsidP="00D444B4">
      <w:pPr>
        <w:pStyle w:val="ListParagraph"/>
        <w:rPr>
          <w:rStyle w:val="IntenseEmphasis"/>
        </w:rPr>
      </w:pPr>
      <w:r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35DB6E0F" wp14:editId="3E1A0B9E">
                <wp:extent cx="3593431" cy="4219074"/>
                <wp:effectExtent l="0" t="0" r="13970" b="1016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31" cy="4219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35AD" w:rsidRDefault="00C635AD" w:rsidP="00C635AD">
                            <w:r>
                              <w:t>Matrix A</w:t>
                            </w:r>
                          </w:p>
                          <w:p w:rsidR="00C635AD" w:rsidRDefault="00C635AD" w:rsidP="00C635AD">
                            <w:r>
                              <w:t xml:space="preserve">     6     7     9</w:t>
                            </w:r>
                          </w:p>
                          <w:p w:rsidR="00C635AD" w:rsidRDefault="00C635AD" w:rsidP="00C635AD">
                            <w:r>
                              <w:t xml:space="preserve">     1     2     3</w:t>
                            </w:r>
                          </w:p>
                          <w:p w:rsidR="00C635AD" w:rsidRDefault="00C635AD" w:rsidP="00C635AD">
                            <w:r>
                              <w:t xml:space="preserve">     8     4     6</w:t>
                            </w:r>
                          </w:p>
                          <w:p w:rsidR="00C635AD" w:rsidRDefault="00C635AD" w:rsidP="00C635AD"/>
                          <w:p w:rsidR="00C635AD" w:rsidRDefault="00C635AD" w:rsidP="00C635AD">
                            <w:r>
                              <w:t xml:space="preserve">Rank Matrix A = </w:t>
                            </w:r>
                          </w:p>
                          <w:p w:rsidR="00C635AD" w:rsidRDefault="00C635AD" w:rsidP="00C635AD">
                            <w:r>
                              <w:t xml:space="preserve">     3</w:t>
                            </w:r>
                          </w:p>
                          <w:p w:rsidR="00C635AD" w:rsidRDefault="00C635AD" w:rsidP="00C635AD"/>
                          <w:p w:rsidR="00C635AD" w:rsidRDefault="00C635AD" w:rsidP="00C635AD">
                            <w:r>
                              <w:t>Matrix D =</w:t>
                            </w:r>
                          </w:p>
                          <w:p w:rsidR="00C635AD" w:rsidRDefault="00C635AD" w:rsidP="00C635AD">
                            <w:r>
                              <w:t xml:space="preserve">     2     4     8</w:t>
                            </w:r>
                          </w:p>
                          <w:p w:rsidR="00C635AD" w:rsidRDefault="00C635AD" w:rsidP="00C635AD">
                            <w:r>
                              <w:t xml:space="preserve">     1     2     3</w:t>
                            </w:r>
                          </w:p>
                          <w:p w:rsidR="00C635AD" w:rsidRDefault="00C635AD" w:rsidP="00C635AD">
                            <w:r>
                              <w:t xml:space="preserve">     2     4     7</w:t>
                            </w:r>
                          </w:p>
                          <w:p w:rsidR="00C635AD" w:rsidRDefault="00C635AD" w:rsidP="00C635AD"/>
                          <w:p w:rsidR="00C635AD" w:rsidRDefault="00C635AD" w:rsidP="00C635AD">
                            <w:r>
                              <w:t xml:space="preserve">Rank Matrix D = </w:t>
                            </w:r>
                          </w:p>
                          <w:p w:rsidR="00C635AD" w:rsidRDefault="00C635AD" w:rsidP="00C635AD">
                            <w:r>
                              <w:t xml:space="preserve">     2</w:t>
                            </w:r>
                          </w:p>
                          <w:p w:rsidR="00C635AD" w:rsidRDefault="00C635AD" w:rsidP="00C635AD"/>
                          <w:p w:rsidR="00C635AD" w:rsidRDefault="00C635AD" w:rsidP="00C635AD">
                            <w:r>
                              <w:t>Matrix E =</w:t>
                            </w:r>
                          </w:p>
                          <w:p w:rsidR="00C635AD" w:rsidRDefault="00C635AD" w:rsidP="00C635AD">
                            <w:r>
                              <w:t xml:space="preserve">     2     3    -9</w:t>
                            </w:r>
                          </w:p>
                          <w:p w:rsidR="00C635AD" w:rsidRDefault="00C635AD" w:rsidP="00C635AD">
                            <w:r>
                              <w:t xml:space="preserve">    -8    -2     4</w:t>
                            </w:r>
                          </w:p>
                          <w:p w:rsidR="00C635AD" w:rsidRDefault="00C635AD" w:rsidP="00C635AD">
                            <w:r>
                              <w:t xml:space="preserve">     6    14    43</w:t>
                            </w:r>
                          </w:p>
                          <w:p w:rsidR="00C635AD" w:rsidRDefault="00C635AD" w:rsidP="00C635AD"/>
                          <w:p w:rsidR="00C635AD" w:rsidRDefault="00C635AD" w:rsidP="00C635AD">
                            <w:r>
                              <w:t>Rank Matrix E =</w:t>
                            </w:r>
                          </w:p>
                          <w:p w:rsidR="00C635AD" w:rsidRDefault="00C635AD" w:rsidP="00C635AD">
                            <w:r>
                              <w:t xml:space="preserve">     3</w:t>
                            </w:r>
                          </w:p>
                          <w:p w:rsidR="00D444B4" w:rsidRDefault="00D444B4" w:rsidP="00C635AD"/>
                          <w:p w:rsidR="00D444B4" w:rsidRDefault="00D444B4" w:rsidP="00C635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DB6E0F" id="Text Box 10" o:spid="_x0000_s1030" type="#_x0000_t202" style="width:282.95pt;height:3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" fillcolor="white [3201]" strokeweight=".5pt">
                <v:textbox>
                  <w:txbxContent>
                    <w:p w:rsidR="00C635AD" w:rsidRDefault="00C635AD" w:rsidP="00C635AD">
                      <w:r>
                        <w:t>Matrix A</w:t>
                      </w:r>
                    </w:p>
                    <w:p w:rsidR="00C635AD" w:rsidRDefault="00C635AD" w:rsidP="00C635AD">
                      <w:r>
                        <w:t xml:space="preserve">     6     7     9</w:t>
                      </w:r>
                    </w:p>
                    <w:p w:rsidR="00C635AD" w:rsidRDefault="00C635AD" w:rsidP="00C635AD">
                      <w:r>
                        <w:t xml:space="preserve">     1     2     3</w:t>
                      </w:r>
                    </w:p>
                    <w:p w:rsidR="00C635AD" w:rsidRDefault="00C635AD" w:rsidP="00C635AD">
                      <w:r>
                        <w:t xml:space="preserve">     8     4     6</w:t>
                      </w:r>
                    </w:p>
                    <w:p w:rsidR="00C635AD" w:rsidRDefault="00C635AD" w:rsidP="00C635AD"/>
                    <w:p w:rsidR="00C635AD" w:rsidRDefault="00C635AD" w:rsidP="00C635AD">
                      <w:r>
                        <w:t xml:space="preserve">Rank Matrix A = </w:t>
                      </w:r>
                    </w:p>
                    <w:p w:rsidR="00C635AD" w:rsidRDefault="00C635AD" w:rsidP="00C635AD">
                      <w:r>
                        <w:t xml:space="preserve">     3</w:t>
                      </w:r>
                    </w:p>
                    <w:p w:rsidR="00C635AD" w:rsidRDefault="00C635AD" w:rsidP="00C635AD"/>
                    <w:p w:rsidR="00C635AD" w:rsidRDefault="00C635AD" w:rsidP="00C635AD">
                      <w:r>
                        <w:t>Matrix D =</w:t>
                      </w:r>
                    </w:p>
                    <w:p w:rsidR="00C635AD" w:rsidRDefault="00C635AD" w:rsidP="00C635AD">
                      <w:r>
                        <w:t xml:space="preserve">     2     4     8</w:t>
                      </w:r>
                    </w:p>
                    <w:p w:rsidR="00C635AD" w:rsidRDefault="00C635AD" w:rsidP="00C635AD">
                      <w:r>
                        <w:t xml:space="preserve">     1     2     3</w:t>
                      </w:r>
                    </w:p>
                    <w:p w:rsidR="00C635AD" w:rsidRDefault="00C635AD" w:rsidP="00C635AD">
                      <w:r>
                        <w:t xml:space="preserve">     2     4     7</w:t>
                      </w:r>
                    </w:p>
                    <w:p w:rsidR="00C635AD" w:rsidRDefault="00C635AD" w:rsidP="00C635AD"/>
                    <w:p w:rsidR="00C635AD" w:rsidRDefault="00C635AD" w:rsidP="00C635AD">
                      <w:r>
                        <w:t xml:space="preserve">Rank Matrix D = </w:t>
                      </w:r>
                    </w:p>
                    <w:p w:rsidR="00C635AD" w:rsidRDefault="00C635AD" w:rsidP="00C635AD">
                      <w:r>
                        <w:t xml:space="preserve">     2</w:t>
                      </w:r>
                    </w:p>
                    <w:p w:rsidR="00C635AD" w:rsidRDefault="00C635AD" w:rsidP="00C635AD"/>
                    <w:p w:rsidR="00C635AD" w:rsidRDefault="00C635AD" w:rsidP="00C635AD">
                      <w:r>
                        <w:t>Matrix E =</w:t>
                      </w:r>
                    </w:p>
                    <w:p w:rsidR="00C635AD" w:rsidRDefault="00C635AD" w:rsidP="00C635AD">
                      <w:r>
                        <w:t xml:space="preserve">     2     3    -9</w:t>
                      </w:r>
                    </w:p>
                    <w:p w:rsidR="00C635AD" w:rsidRDefault="00C635AD" w:rsidP="00C635AD">
                      <w:r>
                        <w:t xml:space="preserve">    -8    -2     4</w:t>
                      </w:r>
                    </w:p>
                    <w:p w:rsidR="00C635AD" w:rsidRDefault="00C635AD" w:rsidP="00C635AD">
                      <w:r>
                        <w:t xml:space="preserve">     6    14    43</w:t>
                      </w:r>
                    </w:p>
                    <w:p w:rsidR="00C635AD" w:rsidRDefault="00C635AD" w:rsidP="00C635AD"/>
                    <w:p w:rsidR="00C635AD" w:rsidRDefault="00C635AD" w:rsidP="00C635AD">
                      <w:r>
                        <w:t>Rank Matrix E =</w:t>
                      </w:r>
                    </w:p>
                    <w:p w:rsidR="00C635AD" w:rsidRDefault="00C635AD" w:rsidP="00C635AD">
                      <w:r>
                        <w:t xml:space="preserve">     3</w:t>
                      </w:r>
                    </w:p>
                    <w:p w:rsidR="00D444B4" w:rsidRDefault="00D444B4" w:rsidP="00C635AD"/>
                    <w:p w:rsidR="00D444B4" w:rsidRDefault="00D444B4" w:rsidP="00C635AD"/>
                  </w:txbxContent>
                </v:textbox>
                <w10:anchorlock/>
              </v:shape>
            </w:pict>
          </mc:Fallback>
        </mc:AlternateContent>
      </w:r>
    </w:p>
    <w:p w:rsidR="00D444B4" w:rsidRDefault="00D444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05F76" w:rsidRDefault="00C2505C" w:rsidP="00305F76">
      <w:pPr>
        <w:pStyle w:val="Heading1"/>
      </w:pPr>
      <w:r>
        <w:lastRenderedPageBreak/>
        <w:t>Question 3</w:t>
      </w:r>
    </w:p>
    <w:p w:rsidR="00305F76" w:rsidRDefault="00305F76" w:rsidP="00305F76">
      <w:r>
        <w:t xml:space="preserve">A is not </w:t>
      </w:r>
      <w:proofErr w:type="spellStart"/>
      <w:r>
        <w:t>invertable</w:t>
      </w:r>
      <w:proofErr w:type="spellEnd"/>
      <w:r>
        <w:t>.</w:t>
      </w:r>
    </w:p>
    <w:p w:rsidR="00305F76" w:rsidRDefault="00305F76" w:rsidP="00305F76">
      <w:r>
        <w:t xml:space="preserve">B inverse is a. </w:t>
      </w:r>
    </w:p>
    <w:p w:rsidR="00D444B4" w:rsidRDefault="00305F76" w:rsidP="00305F76">
      <w:r>
        <w:t>Inverse of C is b.</w:t>
      </w:r>
    </w:p>
    <w:p w:rsidR="00305F76" w:rsidRDefault="00305F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2505C" w:rsidRDefault="00C2505C" w:rsidP="00C2505C">
      <w:pPr>
        <w:pStyle w:val="Heading1"/>
      </w:pPr>
      <w:r>
        <w:t>Question 4</w:t>
      </w:r>
    </w:p>
    <w:p w:rsidR="00C2505C" w:rsidRDefault="00C2505C" w:rsidP="00C2505C">
      <w:pPr>
        <w:rPr>
          <w:sz w:val="28"/>
        </w:rPr>
      </w:pPr>
    </w:p>
    <w:p w:rsidR="00D444B4" w:rsidRPr="000A2805" w:rsidRDefault="00D444B4" w:rsidP="00C2505C">
      <w:pPr>
        <w:rPr>
          <w:sz w:val="28"/>
        </w:rPr>
      </w:pPr>
    </w:p>
    <w:p w:rsidR="00477352" w:rsidRPr="00477352" w:rsidRDefault="00477352" w:rsidP="00477352">
      <w:pPr>
        <w:pStyle w:val="ListParagraph"/>
        <w:numPr>
          <w:ilvl w:val="0"/>
          <w:numId w:val="3"/>
        </w:numPr>
        <w:rPr>
          <w:rStyle w:val="IntenseEmphasis"/>
          <w:sz w:val="28"/>
        </w:rPr>
      </w:pPr>
    </w:p>
    <w:p w:rsidR="00477352" w:rsidRPr="00477352" w:rsidRDefault="00CB69AA" w:rsidP="00477352">
      <w:pPr>
        <w:pStyle w:val="ListParagraph"/>
        <w:jc w:val="center"/>
        <w:rPr>
          <w:rStyle w:val="IntenseEmphasis"/>
          <w:rFonts w:eastAsiaTheme="minorEastAsia"/>
          <w:iCs w:val="0"/>
          <w:sz w:val="28"/>
        </w:rPr>
      </w:pPr>
      <m:oMathPara>
        <m:oMath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1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6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>+ = 4</m:t>
          </m:r>
        </m:oMath>
      </m:oMathPara>
    </w:p>
    <w:p w:rsidR="000F2578" w:rsidRDefault="00CB69AA" w:rsidP="00477352">
      <w:pPr>
        <w:pStyle w:val="ListParagraph"/>
        <w:jc w:val="center"/>
        <w:rPr>
          <w:rStyle w:val="IntenseEmphasis"/>
          <w:rFonts w:eastAsiaTheme="minorEastAsia"/>
          <w:iCs w:val="0"/>
          <w:sz w:val="28"/>
        </w:rPr>
      </w:pPr>
      <m:oMath>
        <m:sSub>
          <m:sSubPr>
            <m:ctrlPr>
              <w:rPr>
                <w:rStyle w:val="IntenseEmphasis"/>
                <w:rFonts w:ascii="Cambria Math" w:hAnsi="Cambria Math"/>
                <w:i w:val="0"/>
                <w:iCs w:val="0"/>
                <w:sz w:val="28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sz w:val="28"/>
              </w:rPr>
              <m:t>3</m:t>
            </m:r>
          </m:e>
          <m:sub>
            <m:sSub>
              <m:sSub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  <w:sz w:val="28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Style w:val="IntenseEmphasis"/>
            <w:rFonts w:ascii="Cambria Math" w:hAnsi="Cambria Math"/>
            <w:sz w:val="28"/>
          </w:rPr>
          <m:t xml:space="preserve">- </m:t>
        </m:r>
        <m:sSub>
          <m:sSubPr>
            <m:ctrlPr>
              <w:rPr>
                <w:rStyle w:val="IntenseEmphasis"/>
                <w:rFonts w:ascii="Cambria Math" w:hAnsi="Cambria Math"/>
                <w:i w:val="0"/>
                <w:iCs w:val="0"/>
                <w:sz w:val="28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sz w:val="28"/>
              </w:rPr>
              <m:t>2</m:t>
            </m:r>
          </m:e>
          <m:sub>
            <m:sSub>
              <m:sSub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  <w:sz w:val="28"/>
                  </w:rPr>
                </m:ctrlPr>
              </m:sSubPr>
              <m:e>
                <m:r>
                  <w:rPr>
                    <w:rStyle w:val="IntenseEmphasis"/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Style w:val="IntenseEmphasis"/>
            <w:rFonts w:ascii="Cambria Math" w:hAnsi="Cambria Math"/>
            <w:sz w:val="28"/>
          </w:rPr>
          <m:t xml:space="preserve">= </m:t>
        </m:r>
      </m:oMath>
      <w:r w:rsidR="00477352" w:rsidRPr="00477352">
        <w:rPr>
          <w:rStyle w:val="IntenseEmphasis"/>
          <w:rFonts w:eastAsiaTheme="minorEastAsia"/>
          <w:iCs w:val="0"/>
          <w:sz w:val="28"/>
        </w:rPr>
        <w:t>2</w:t>
      </w:r>
    </w:p>
    <w:p w:rsidR="00D444B4" w:rsidRDefault="00D444B4" w:rsidP="00D444B4">
      <w:pPr>
        <w:pStyle w:val="Heading2"/>
      </w:pPr>
      <w:proofErr w:type="spellStart"/>
      <w:r>
        <w:t>Handmath</w:t>
      </w:r>
      <w:proofErr w:type="spellEnd"/>
    </w:p>
    <w:p w:rsidR="003E48FE" w:rsidRDefault="003E48FE" w:rsidP="00DB1160">
      <w:pPr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INCLUDEPICTURE "/var/folders/qy/hswrd30x2gjfyzxkrpm039dr0000gn/T/com.microsoft.Word/WebArchiveCopyPasteTempFiles/cid3C711D29-E1BE-D84B-B3CF-C4CFBFDA579A.png" \* MERGEFORMATINET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486400" cy="4265378"/>
            <wp:effectExtent l="0" t="0" r="0" b="1905"/>
            <wp:docPr id="24" name="Picture 24" descr="/var/folders/qy/hswrd30x2gjfyzxkrpm039dr0000gn/T/com.microsoft.Word/WebArchiveCopyPasteTempFiles/cid3C711D29-E1BE-D84B-B3CF-C4CFBFDA57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qy/hswrd30x2gjfyzxkrpm039dr0000gn/T/com.microsoft.Word/WebArchiveCopyPasteTempFiles/cid3C711D29-E1BE-D84B-B3CF-C4CFBFDA579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fldChar w:fldCharType="end"/>
      </w:r>
    </w:p>
    <w:p w:rsidR="003E48FE" w:rsidRDefault="003E48FE" w:rsidP="00DB1160">
      <w:pPr>
        <w:ind w:left="14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INCLUDEPICTURE "/var/folders/qy/hswrd30x2gjfyzxkrpm039dr0000gn/T/com.microsoft.Word/WebArchiveCopyPasteTempFiles/cid2B12CA6C-7C49-7646-9FB5-2E2F727CF2EC.png" \* MERGEFORMATINET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126543" cy="900075"/>
            <wp:effectExtent l="0" t="0" r="0" b="1905"/>
            <wp:docPr id="23" name="Picture 23" descr="/var/folders/qy/hswrd30x2gjfyzxkrpm039dr0000gn/T/com.microsoft.Word/WebArchiveCopyPasteTempFiles/cid2B12CA6C-7C49-7646-9FB5-2E2F727CF2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qy/hswrd30x2gjfyzxkrpm039dr0000gn/T/com.microsoft.Word/WebArchiveCopyPasteTempFiles/cid2B12CA6C-7C49-7646-9FB5-2E2F727CF2E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04" cy="90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fldChar w:fldCharType="end"/>
      </w:r>
    </w:p>
    <w:p w:rsidR="003E48FE" w:rsidRPr="003E48FE" w:rsidRDefault="003E48FE" w:rsidP="003E48FE"/>
    <w:p w:rsidR="00D444B4" w:rsidRDefault="00D444B4" w:rsidP="00D444B4">
      <w:pPr>
        <w:pStyle w:val="Heading2"/>
        <w:rPr>
          <w:sz w:val="24"/>
          <w:szCs w:val="24"/>
        </w:rPr>
      </w:pPr>
      <w:proofErr w:type="spellStart"/>
      <w:r>
        <w:lastRenderedPageBreak/>
        <w:t>MatLab</w:t>
      </w:r>
      <w:proofErr w:type="spellEnd"/>
    </w:p>
    <w:p w:rsidR="00D444B4" w:rsidRPr="00477352" w:rsidRDefault="00D444B4" w:rsidP="00477352">
      <w:pPr>
        <w:pStyle w:val="ListParagraph"/>
        <w:jc w:val="center"/>
        <w:rPr>
          <w:rStyle w:val="IntenseEmphasis"/>
          <w:sz w:val="28"/>
        </w:rPr>
      </w:pPr>
    </w:p>
    <w:p w:rsidR="00477352" w:rsidRDefault="00E15687" w:rsidP="000F2578">
      <w:pPr>
        <w:pStyle w:val="ListParagraph"/>
        <w:rPr>
          <w:rStyle w:val="IntenseEmphasis"/>
          <w:rFonts w:eastAsiaTheme="minorEastAsia"/>
          <w:iCs w:val="0"/>
          <w:sz w:val="28"/>
        </w:rPr>
      </w:pPr>
      <w:r>
        <w:rPr>
          <w:rFonts w:eastAsiaTheme="minorEastAsia"/>
          <w:iCs/>
          <w:noProof/>
          <w:color w:val="4472C4" w:themeColor="accent1"/>
          <w:sz w:val="26"/>
          <w:szCs w:val="26"/>
        </w:rPr>
        <mc:AlternateContent>
          <mc:Choice Requires="wps">
            <w:drawing>
              <wp:inline distT="0" distB="0" distL="0" distR="0" wp14:anchorId="669B5021" wp14:editId="6F5DFA05">
                <wp:extent cx="3593431" cy="3625516"/>
                <wp:effectExtent l="0" t="0" r="13970" b="698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31" cy="362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Author: Cliff Rodriguez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Linear Algebra Problem 4a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Demonstrates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ToMatrix</w:t>
                            </w:r>
                            <w:proofErr w:type="spellEnd"/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Problem 4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question a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syms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eqn1 = 2*x+6*y == 4;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eqn2 = 3*x - 2*y == 2;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equationsToMatrix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([eqn1, eqn2], [x, y]);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linsolve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'coefficient matrix'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(A);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'equals matrix'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(B);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'solutions:'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15687" w:rsidRDefault="00E15687" w:rsidP="00E156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(X);</w:t>
                            </w:r>
                          </w:p>
                          <w:p w:rsidR="00E15687" w:rsidRDefault="00E15687" w:rsidP="00E156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9B5021" id="Text Box 5" o:spid="_x0000_s1031" type="#_x0000_t202" style="width:282.95pt;height:28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" fillcolor="white [3201]" strokeweight=".5pt">
                <v:textbox>
                  <w:txbxContent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Author: Cliff Rodriguez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Linear Algebra Problem 4a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Demonstrates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ToMatrix</w:t>
                      </w:r>
                      <w:proofErr w:type="spellEnd"/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Problem 4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question a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clear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syms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y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eqn1 = 2*x+6*y == 4;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eqn2 = 3*x - 2*y == 2;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A,B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equationsToMatrix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([eqn1, eqn2], [x, y]);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X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linsolve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A,B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'coefficient matrix'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(A);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'equals matrix'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(B);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'solutions:'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E15687" w:rsidRDefault="00E15687" w:rsidP="00E1568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(X);</w:t>
                      </w:r>
                    </w:p>
                    <w:p w:rsidR="00E15687" w:rsidRDefault="00E15687" w:rsidP="00E15687"/>
                  </w:txbxContent>
                </v:textbox>
                <w10:anchorlock/>
              </v:shape>
            </w:pict>
          </mc:Fallback>
        </mc:AlternateContent>
      </w:r>
    </w:p>
    <w:p w:rsidR="00D444B4" w:rsidRDefault="00D444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444B4" w:rsidRPr="00D444B4" w:rsidRDefault="00D444B4" w:rsidP="00D444B4">
      <w:pPr>
        <w:pStyle w:val="Heading2"/>
        <w:rPr>
          <w:rStyle w:val="IntenseEmphasis"/>
          <w:i w:val="0"/>
          <w:iCs w:val="0"/>
          <w:color w:val="2F5496" w:themeColor="accent1" w:themeShade="BF"/>
          <w:sz w:val="24"/>
          <w:szCs w:val="24"/>
        </w:rPr>
      </w:pPr>
      <w:r>
        <w:lastRenderedPageBreak/>
        <w:t>Console Output</w:t>
      </w:r>
    </w:p>
    <w:p w:rsidR="000F2578" w:rsidRDefault="000F2578" w:rsidP="000F2578">
      <w:pPr>
        <w:pStyle w:val="ListParagraph"/>
        <w:rPr>
          <w:rStyle w:val="IntenseEmphasis"/>
          <w:rFonts w:eastAsiaTheme="minorEastAsia"/>
          <w:iCs w:val="0"/>
          <w:sz w:val="28"/>
        </w:rPr>
      </w:pPr>
    </w:p>
    <w:p w:rsidR="00477352" w:rsidRDefault="00E15687" w:rsidP="000F2578">
      <w:pPr>
        <w:pStyle w:val="ListParagraph"/>
        <w:rPr>
          <w:rStyle w:val="IntenseEmphasis"/>
          <w:rFonts w:eastAsiaTheme="minorEastAsia"/>
          <w:iCs w:val="0"/>
          <w:sz w:val="28"/>
        </w:rPr>
      </w:pPr>
      <w:r>
        <w:rPr>
          <w:rFonts w:eastAsiaTheme="minorEastAsia"/>
          <w:iCs/>
          <w:noProof/>
          <w:color w:val="4472C4" w:themeColor="accent1"/>
          <w:sz w:val="26"/>
          <w:szCs w:val="26"/>
        </w:rPr>
        <mc:AlternateContent>
          <mc:Choice Requires="wps">
            <w:drawing>
              <wp:inline distT="0" distB="0" distL="0" distR="0" wp14:anchorId="7A19AA9E" wp14:editId="45B36BEE">
                <wp:extent cx="3593431" cy="2326105"/>
                <wp:effectExtent l="0" t="0" r="13970" b="1079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31" cy="232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F34" w:rsidRDefault="00AD6F34" w:rsidP="00AD6F34">
                            <w:r>
                              <w:t>&gt;&gt; HW2_Problem4a</w:t>
                            </w:r>
                          </w:p>
                          <w:p w:rsidR="00AD6F34" w:rsidRDefault="00AD6F34" w:rsidP="00AD6F34">
                            <w:r>
                              <w:t>coefficient matrix</w:t>
                            </w:r>
                          </w:p>
                          <w:p w:rsidR="00AD6F34" w:rsidRDefault="00AD6F34" w:rsidP="00AD6F34">
                            <w:r>
                              <w:t xml:space="preserve">[ </w:t>
                            </w:r>
                            <w:proofErr w:type="gramStart"/>
                            <w:r>
                              <w:t>1,  6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AD6F34" w:rsidRDefault="00AD6F34" w:rsidP="00AD6F34">
                            <w:r>
                              <w:t>[ 3, -2]</w:t>
                            </w:r>
                          </w:p>
                          <w:p w:rsidR="00AD6F34" w:rsidRDefault="00AD6F34" w:rsidP="00AD6F34">
                            <w:r>
                              <w:t xml:space="preserve"> </w:t>
                            </w:r>
                          </w:p>
                          <w:p w:rsidR="00AD6F34" w:rsidRDefault="00AD6F34" w:rsidP="00AD6F34">
                            <w:r>
                              <w:t>equals matrix</w:t>
                            </w:r>
                          </w:p>
                          <w:p w:rsidR="00AD6F34" w:rsidRDefault="00AD6F34" w:rsidP="00AD6F34">
                            <w:r>
                              <w:t xml:space="preserve"> 4</w:t>
                            </w:r>
                          </w:p>
                          <w:p w:rsidR="00AD6F34" w:rsidRDefault="00AD6F34" w:rsidP="00AD6F34">
                            <w:r>
                              <w:t xml:space="preserve"> 2</w:t>
                            </w:r>
                          </w:p>
                          <w:p w:rsidR="00AD6F34" w:rsidRDefault="00AD6F34" w:rsidP="00AD6F34">
                            <w:r>
                              <w:t xml:space="preserve"> </w:t>
                            </w:r>
                          </w:p>
                          <w:p w:rsidR="00AD6F34" w:rsidRDefault="00AD6F34" w:rsidP="00AD6F34">
                            <w:r>
                              <w:t>solutions:</w:t>
                            </w:r>
                          </w:p>
                          <w:p w:rsidR="00AD6F34" w:rsidRDefault="00AD6F34" w:rsidP="00AD6F34">
                            <w:r>
                              <w:t xml:space="preserve">   1</w:t>
                            </w:r>
                          </w:p>
                          <w:p w:rsidR="00AD6F34" w:rsidRDefault="00AD6F34" w:rsidP="00AD6F34">
                            <w:r>
                              <w:t xml:space="preserve"> 1/2</w:t>
                            </w:r>
                          </w:p>
                          <w:p w:rsidR="00E15687" w:rsidRDefault="00E15687" w:rsidP="00AD6F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19AA9E" id="Text Box 6" o:spid="_x0000_s1032" type="#_x0000_t202" style="width:282.95pt;height:18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" fillcolor="white [3201]" strokeweight=".5pt">
                <v:textbox>
                  <w:txbxContent>
                    <w:p w:rsidR="00AD6F34" w:rsidRDefault="00AD6F34" w:rsidP="00AD6F34">
                      <w:r>
                        <w:t>&gt;&gt; HW2_Problem4a</w:t>
                      </w:r>
                    </w:p>
                    <w:p w:rsidR="00AD6F34" w:rsidRDefault="00AD6F34" w:rsidP="00AD6F34">
                      <w:r>
                        <w:t>coefficient matrix</w:t>
                      </w:r>
                    </w:p>
                    <w:p w:rsidR="00AD6F34" w:rsidRDefault="00AD6F34" w:rsidP="00AD6F34">
                      <w:r>
                        <w:t xml:space="preserve">[ </w:t>
                      </w:r>
                      <w:proofErr w:type="gramStart"/>
                      <w:r>
                        <w:t>1,  6</w:t>
                      </w:r>
                      <w:proofErr w:type="gramEnd"/>
                      <w:r>
                        <w:t>]</w:t>
                      </w:r>
                    </w:p>
                    <w:p w:rsidR="00AD6F34" w:rsidRDefault="00AD6F34" w:rsidP="00AD6F34">
                      <w:r>
                        <w:t>[ 3, -2]</w:t>
                      </w:r>
                    </w:p>
                    <w:p w:rsidR="00AD6F34" w:rsidRDefault="00AD6F34" w:rsidP="00AD6F34">
                      <w:r>
                        <w:t xml:space="preserve"> </w:t>
                      </w:r>
                    </w:p>
                    <w:p w:rsidR="00AD6F34" w:rsidRDefault="00AD6F34" w:rsidP="00AD6F34">
                      <w:r>
                        <w:t>equals matrix</w:t>
                      </w:r>
                    </w:p>
                    <w:p w:rsidR="00AD6F34" w:rsidRDefault="00AD6F34" w:rsidP="00AD6F34">
                      <w:r>
                        <w:t xml:space="preserve"> 4</w:t>
                      </w:r>
                    </w:p>
                    <w:p w:rsidR="00AD6F34" w:rsidRDefault="00AD6F34" w:rsidP="00AD6F34">
                      <w:r>
                        <w:t xml:space="preserve"> 2</w:t>
                      </w:r>
                    </w:p>
                    <w:p w:rsidR="00AD6F34" w:rsidRDefault="00AD6F34" w:rsidP="00AD6F34">
                      <w:r>
                        <w:t xml:space="preserve"> </w:t>
                      </w:r>
                    </w:p>
                    <w:p w:rsidR="00AD6F34" w:rsidRDefault="00AD6F34" w:rsidP="00AD6F34">
                      <w:r>
                        <w:t>solutions:</w:t>
                      </w:r>
                    </w:p>
                    <w:p w:rsidR="00AD6F34" w:rsidRDefault="00AD6F34" w:rsidP="00AD6F34">
                      <w:r>
                        <w:t xml:space="preserve">   1</w:t>
                      </w:r>
                    </w:p>
                    <w:p w:rsidR="00AD6F34" w:rsidRDefault="00AD6F34" w:rsidP="00AD6F34">
                      <w:r>
                        <w:t xml:space="preserve"> 1/2</w:t>
                      </w:r>
                    </w:p>
                    <w:p w:rsidR="00E15687" w:rsidRDefault="00E15687" w:rsidP="00AD6F34"/>
                  </w:txbxContent>
                </v:textbox>
                <w10:anchorlock/>
              </v:shape>
            </w:pict>
          </mc:Fallback>
        </mc:AlternateContent>
      </w:r>
      <w:r w:rsidR="000563F9">
        <w:rPr>
          <w:rStyle w:val="IntenseEmphasis"/>
          <w:rFonts w:eastAsiaTheme="minorEastAsia"/>
          <w:iCs w:val="0"/>
          <w:sz w:val="28"/>
        </w:rPr>
        <w:tab/>
      </w:r>
    </w:p>
    <w:p w:rsidR="00477352" w:rsidRDefault="00477352" w:rsidP="000F2578">
      <w:pPr>
        <w:pStyle w:val="ListParagraph"/>
        <w:rPr>
          <w:rStyle w:val="IntenseEmphasis"/>
          <w:rFonts w:eastAsiaTheme="minorEastAsia"/>
          <w:iCs w:val="0"/>
          <w:sz w:val="28"/>
        </w:rPr>
      </w:pPr>
    </w:p>
    <w:p w:rsidR="00D444B4" w:rsidRDefault="00D444B4">
      <w:pPr>
        <w:rPr>
          <w:rStyle w:val="IntenseEmphasis"/>
          <w:sz w:val="28"/>
          <w:highlight w:val="lightGray"/>
        </w:rPr>
      </w:pPr>
      <w:r>
        <w:rPr>
          <w:rStyle w:val="IntenseEmphasis"/>
          <w:sz w:val="28"/>
          <w:highlight w:val="lightGray"/>
        </w:rPr>
        <w:br w:type="page"/>
      </w:r>
    </w:p>
    <w:p w:rsidR="000F2578" w:rsidRPr="00D444B4" w:rsidRDefault="000F2578" w:rsidP="00D444B4">
      <w:pPr>
        <w:ind w:left="360"/>
        <w:rPr>
          <w:rStyle w:val="IntenseEmphasis"/>
          <w:sz w:val="28"/>
        </w:rPr>
      </w:pPr>
    </w:p>
    <w:p w:rsidR="00F5797C" w:rsidRPr="00F5797C" w:rsidRDefault="00F5797C" w:rsidP="00F5797C">
      <w:pPr>
        <w:pStyle w:val="ListParagraph"/>
        <w:numPr>
          <w:ilvl w:val="0"/>
          <w:numId w:val="3"/>
        </w:numPr>
        <w:rPr>
          <w:rStyle w:val="IntenseEmphasis"/>
          <w:rFonts w:asciiTheme="minorHAnsi" w:eastAsiaTheme="minorEastAsia" w:hAnsiTheme="minorHAnsi" w:cstheme="minorBidi"/>
          <w:iCs w:val="0"/>
          <w:sz w:val="28"/>
        </w:rPr>
      </w:pPr>
    </w:p>
    <w:p w:rsidR="000F2578" w:rsidRPr="000F2578" w:rsidRDefault="00CB69AA" w:rsidP="000F2578">
      <w:pPr>
        <w:pStyle w:val="ListParagraph"/>
        <w:rPr>
          <w:rStyle w:val="IntenseEmphasis"/>
          <w:rFonts w:eastAsiaTheme="minorEastAsia"/>
          <w:iCs w:val="0"/>
          <w:sz w:val="28"/>
        </w:rPr>
      </w:pPr>
      <m:oMathPara>
        <m:oMath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1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1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1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>= 6</m:t>
          </m:r>
        </m:oMath>
      </m:oMathPara>
    </w:p>
    <w:p w:rsidR="000F2578" w:rsidRPr="000A2805" w:rsidRDefault="00CB69AA" w:rsidP="000F2578">
      <w:pPr>
        <w:pStyle w:val="ListParagraph"/>
        <w:rPr>
          <w:rStyle w:val="IntenseEmphasis"/>
          <w:sz w:val="28"/>
        </w:rPr>
      </w:pPr>
      <m:oMathPara>
        <m:oMath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3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- 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2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1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=2 </m:t>
          </m:r>
        </m:oMath>
      </m:oMathPara>
    </w:p>
    <w:p w:rsidR="000F2578" w:rsidRPr="00D444B4" w:rsidRDefault="00CB69AA" w:rsidP="009B3BC3">
      <w:pPr>
        <w:pStyle w:val="ListParagraph"/>
        <w:rPr>
          <w:rStyle w:val="IntenseEmphasis"/>
          <w:rFonts w:eastAsiaTheme="minorEastAsia"/>
          <w:iCs w:val="0"/>
          <w:sz w:val="28"/>
        </w:rPr>
      </w:pPr>
      <m:oMathPara>
        <m:oMath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4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2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- 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2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=2 </m:t>
          </m:r>
        </m:oMath>
      </m:oMathPara>
    </w:p>
    <w:p w:rsidR="00D444B4" w:rsidRDefault="00D444B4" w:rsidP="005708C4">
      <w:pPr>
        <w:pStyle w:val="Heading2"/>
        <w:ind w:left="720"/>
      </w:pPr>
      <w:proofErr w:type="spellStart"/>
      <w:r>
        <w:t>Handmath</w:t>
      </w:r>
      <w:proofErr w:type="spellEnd"/>
    </w:p>
    <w:p w:rsidR="00305F76" w:rsidRDefault="00305F76" w:rsidP="00305F7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INCLUDEPICTURE "/var/folders/qy/hswrd30x2gjfyzxkrpm039dr0000gn/T/com.microsoft.Word/WebArchiveCopyPasteTempFiles/cidEA9670EE-8222-DB4E-A78F-301E91CB642B.png" \* MERGEFORMATINET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43200" cy="1593955"/>
            <wp:effectExtent l="0" t="0" r="0" b="6350"/>
            <wp:docPr id="28" name="Picture 28" descr="/var/folders/qy/hswrd30x2gjfyzxkrpm039dr0000gn/T/com.microsoft.Word/WebArchiveCopyPasteTempFiles/cidEA9670EE-8222-DB4E-A78F-301E91CB64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qy/hswrd30x2gjfyzxkrpm039dr0000gn/T/com.microsoft.Word/WebArchiveCopyPasteTempFiles/cidEA9670EE-8222-DB4E-A78F-301E91CB642B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9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fldChar w:fldCharType="end"/>
      </w:r>
    </w:p>
    <w:p w:rsidR="00305F76" w:rsidRDefault="00305F76" w:rsidP="00305F7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INCLUDEPICTURE "/var/folders/qy/hswrd30x2gjfyzxkrpm039dr0000gn/T/com.microsoft.Word/WebArchiveCopyPasteTempFiles/cid97D0869D-198D-914B-8493-721D7D232925.png" \* MERGEFORMATINET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43200" cy="2381450"/>
            <wp:effectExtent l="0" t="0" r="0" b="6350"/>
            <wp:docPr id="27" name="Picture 27" descr="/var/folders/qy/hswrd30x2gjfyzxkrpm039dr0000gn/T/com.microsoft.Word/WebArchiveCopyPasteTempFiles/cid97D0869D-198D-914B-8493-721D7D232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qy/hswrd30x2gjfyzxkrpm039dr0000gn/T/com.microsoft.Word/WebArchiveCopyPasteTempFiles/cid97D0869D-198D-914B-8493-721D7D23292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fldChar w:fldCharType="end"/>
      </w:r>
    </w:p>
    <w:p w:rsidR="00305F76" w:rsidRDefault="00305F76" w:rsidP="00305F7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INCLUDEPICTURE "/var/folders/qy/hswrd30x2gjfyzxkrpm039dr0000gn/T/com.microsoft.Word/WebArchiveCopyPasteTempFiles/cidB791F457-5FF9-094A-AAB7-7AD74AD807AD.png" \* MERGEFORMATINET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828800" cy="2343391"/>
            <wp:effectExtent l="0" t="0" r="0" b="6350"/>
            <wp:docPr id="26" name="Picture 26" descr="/var/folders/qy/hswrd30x2gjfyzxkrpm039dr0000gn/T/com.microsoft.Word/WebArchiveCopyPasteTempFiles/cidB791F457-5FF9-094A-AAB7-7AD74AD807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qy/hswrd30x2gjfyzxkrpm039dr0000gn/T/com.microsoft.Word/WebArchiveCopyPasteTempFiles/cidB791F457-5FF9-094A-AAB7-7AD74AD807A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4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fldChar w:fldCharType="end"/>
      </w: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INCLUDEPICTURE "/var/folders/qy/hswrd30x2gjfyzxkrpm039dr0000gn/T/com.microsoft.Word/WebArchiveCopyPasteTempFiles/cid5A42D118-3112-094F-8DC2-2255580AF0A1.png" \* MERGEFORMATINET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5050490" wp14:editId="6C8CECA4">
            <wp:extent cx="1828800" cy="1463917"/>
            <wp:effectExtent l="0" t="0" r="0" b="0"/>
            <wp:docPr id="25" name="Picture 25" descr="/var/folders/qy/hswrd30x2gjfyzxkrpm039dr0000gn/T/com.microsoft.Word/WebArchiveCopyPasteTempFiles/cid5A42D118-3112-094F-8DC2-2255580AF0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qy/hswrd30x2gjfyzxkrpm039dr0000gn/T/com.microsoft.Word/WebArchiveCopyPasteTempFiles/cid5A42D118-3112-094F-8DC2-2255580AF0A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6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fldChar w:fldCharType="end"/>
      </w:r>
    </w:p>
    <w:p w:rsidR="00305F76" w:rsidRDefault="00305F76" w:rsidP="00305F76">
      <w:pPr>
        <w:rPr>
          <w:rFonts w:ascii="Calibri" w:hAnsi="Calibri"/>
          <w:sz w:val="22"/>
          <w:szCs w:val="22"/>
        </w:rPr>
      </w:pPr>
    </w:p>
    <w:p w:rsidR="00305F76" w:rsidRPr="00305F76" w:rsidRDefault="00305F76" w:rsidP="00305F76"/>
    <w:p w:rsidR="00D444B4" w:rsidRDefault="00D444B4" w:rsidP="005708C4">
      <w:pPr>
        <w:pStyle w:val="Heading2"/>
        <w:ind w:left="720"/>
        <w:rPr>
          <w:sz w:val="24"/>
          <w:szCs w:val="24"/>
        </w:rPr>
      </w:pPr>
      <w:proofErr w:type="spellStart"/>
      <w:r>
        <w:lastRenderedPageBreak/>
        <w:t>MatLab</w:t>
      </w:r>
      <w:proofErr w:type="spellEnd"/>
    </w:p>
    <w:p w:rsidR="00D444B4" w:rsidRPr="00D444B4" w:rsidRDefault="00D444B4" w:rsidP="009B3BC3">
      <w:pPr>
        <w:pStyle w:val="ListParagraph"/>
        <w:rPr>
          <w:rStyle w:val="IntenseEmphasis"/>
          <w:i w:val="0"/>
          <w:sz w:val="28"/>
        </w:rPr>
      </w:pPr>
    </w:p>
    <w:p w:rsidR="00C2505C" w:rsidRDefault="009B3BC3" w:rsidP="00AD6F34">
      <w:pPr>
        <w:pStyle w:val="ListParagraph"/>
        <w:ind w:left="1440"/>
        <w:rPr>
          <w:rStyle w:val="IntenseEmphasis"/>
          <w:sz w:val="28"/>
        </w:rPr>
      </w:pPr>
      <w:r>
        <w:rPr>
          <w:rFonts w:eastAsiaTheme="minorEastAsia"/>
          <w:iCs/>
          <w:noProof/>
          <w:color w:val="4472C4" w:themeColor="accent1"/>
          <w:sz w:val="26"/>
          <w:szCs w:val="26"/>
        </w:rPr>
        <mc:AlternateContent>
          <mc:Choice Requires="wps">
            <w:drawing>
              <wp:inline distT="0" distB="0" distL="0" distR="0" wp14:anchorId="623BE2D5" wp14:editId="2E79F2A0">
                <wp:extent cx="3593431" cy="3705726"/>
                <wp:effectExtent l="0" t="0" r="13970" b="1587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31" cy="3705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Author: Cliff Rodriguez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Linear Algebra Problem 4b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Demonstrates Solving a set of equations using solve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Problem 4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question b</w:t>
                            </w:r>
                          </w:p>
                          <w:p w:rsidR="0082729D" w:rsidRDefault="0082729D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:rsidR="0082729D" w:rsidRPr="0082729D" w:rsidRDefault="0082729D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eastAsiaTheme="minorHAnsi" w:hAnsi="Courier" w:cstheme="minorBidi"/>
                              </w:rPr>
                            </w:pPr>
                            <w:r>
                              <w:rPr>
                                <w:rFonts w:ascii="Courier" w:eastAsiaTheme="minorHAnsi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" w:eastAsiaTheme="minorHAnsi" w:hAnsi="Courier" w:cs="Courier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" w:eastAsiaTheme="minorHAnsi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syms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eqn1 = 1*x + 1*y + 1*z == 6;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eqn2 = 3*x - 2*y + 3*z == 2;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eqn3 = 4*x + 2*y - 2*z== 2;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sol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solve(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[eqn1, eqn2 eqn3], [x, y, z]);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xSol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sol.x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ySol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sol.y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zSol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sol.z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'x ='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xSol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'y ='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ySol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'z ='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zSol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B3BC3" w:rsidRDefault="009B3BC3" w:rsidP="009B3B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  <w:p w:rsidR="009B3BC3" w:rsidRDefault="009B3BC3" w:rsidP="009B3B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3BE2D5" id="Text Box 8" o:spid="_x0000_s1033" type="#_x0000_t202" style="width:282.95pt;height:29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" fillcolor="white [3201]" strokeweight=".5pt">
                <v:textbox>
                  <w:txbxContent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Author: Cliff Rodriguez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Linear Algebra Problem 4b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Demonstrates Solving a set of equations using solve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Problem 4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question b</w:t>
                      </w:r>
                    </w:p>
                    <w:p w:rsidR="0082729D" w:rsidRDefault="0082729D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</w:pPr>
                    </w:p>
                    <w:p w:rsidR="0082729D" w:rsidRPr="0082729D" w:rsidRDefault="0082729D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eastAsiaTheme="minorHAnsi" w:hAnsi="Courier" w:cstheme="minorBidi"/>
                        </w:rPr>
                      </w:pPr>
                      <w:r>
                        <w:rPr>
                          <w:rFonts w:ascii="Courier" w:eastAsiaTheme="minorHAnsi" w:hAnsi="Courier" w:cs="Courier"/>
                          <w:color w:val="000000"/>
                          <w:sz w:val="20"/>
                          <w:szCs w:val="20"/>
                        </w:rPr>
                        <w:t xml:space="preserve">clear </w:t>
                      </w:r>
                      <w:r>
                        <w:rPr>
                          <w:rFonts w:ascii="Courier" w:eastAsiaTheme="minorHAnsi" w:hAnsi="Courier" w:cs="Courier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" w:eastAsiaTheme="minorHAnsi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syms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z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eqn1 = 1*x + 1*y + 1*z == 6;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eqn2 = 3*x - 2*y + 3*z == 2;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eqn3 = 4*x + 2*y - 2*z== 2;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sol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solve(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[eqn1, eqn2 eqn3], [x, y, z]);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xSol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sol.x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ySol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sol.y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zSol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sol.z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'x ='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xSol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'y ='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ySol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'z ='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zSol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B3BC3" w:rsidRDefault="009B3BC3" w:rsidP="009B3BC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  <w:p w:rsidR="009B3BC3" w:rsidRDefault="009B3BC3" w:rsidP="009B3BC3"/>
                  </w:txbxContent>
                </v:textbox>
                <w10:anchorlock/>
              </v:shape>
            </w:pict>
          </mc:Fallback>
        </mc:AlternateContent>
      </w:r>
    </w:p>
    <w:p w:rsidR="00D444B4" w:rsidRPr="000A2805" w:rsidRDefault="00D444B4" w:rsidP="00AD6F34">
      <w:pPr>
        <w:pStyle w:val="Heading2"/>
        <w:ind w:firstLine="720"/>
        <w:rPr>
          <w:rStyle w:val="IntenseEmphasis"/>
          <w:sz w:val="28"/>
        </w:rPr>
      </w:pPr>
      <w:r>
        <w:rPr>
          <w:rStyle w:val="IntenseEmphasis"/>
          <w:sz w:val="28"/>
        </w:rPr>
        <w:t>Console Output</w:t>
      </w:r>
    </w:p>
    <w:p w:rsidR="00702B65" w:rsidRPr="00702B65" w:rsidRDefault="009B3BC3" w:rsidP="00AD6F34">
      <w:pPr>
        <w:ind w:left="1440"/>
        <w:rPr>
          <w:rStyle w:val="IntenseEmphasis"/>
        </w:rPr>
      </w:pPr>
      <w:r>
        <w:rPr>
          <w:rFonts w:eastAsiaTheme="minorEastAsia"/>
          <w:iCs/>
          <w:noProof/>
          <w:color w:val="4472C4" w:themeColor="accent1"/>
          <w:sz w:val="26"/>
          <w:szCs w:val="26"/>
        </w:rPr>
        <mc:AlternateContent>
          <mc:Choice Requires="wps">
            <w:drawing>
              <wp:inline distT="0" distB="0" distL="0" distR="0" wp14:anchorId="623BE2D5" wp14:editId="2E79F2A0">
                <wp:extent cx="3593431" cy="1909011"/>
                <wp:effectExtent l="0" t="0" r="13970" b="889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31" cy="1909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3BC3" w:rsidRDefault="009B3BC3" w:rsidP="009B3BC3">
                            <w:r>
                              <w:t>&gt;&gt; HW2_Problem4b</w:t>
                            </w:r>
                          </w:p>
                          <w:p w:rsidR="009903E8" w:rsidRDefault="009903E8" w:rsidP="009903E8">
                            <w:r>
                              <w:t>&gt;&gt; HW2_Problem4b</w:t>
                            </w:r>
                          </w:p>
                          <w:p w:rsidR="009903E8" w:rsidRDefault="009903E8" w:rsidP="009903E8">
                            <w:r>
                              <w:t>x =</w:t>
                            </w:r>
                          </w:p>
                          <w:p w:rsidR="009903E8" w:rsidRDefault="009903E8" w:rsidP="009903E8">
                            <w:r>
                              <w:t>1</w:t>
                            </w:r>
                          </w:p>
                          <w:p w:rsidR="009903E8" w:rsidRDefault="009903E8" w:rsidP="009903E8">
                            <w:r>
                              <w:t xml:space="preserve"> </w:t>
                            </w:r>
                          </w:p>
                          <w:p w:rsidR="009903E8" w:rsidRDefault="009903E8" w:rsidP="009903E8">
                            <w:r>
                              <w:t>y =</w:t>
                            </w:r>
                          </w:p>
                          <w:p w:rsidR="009903E8" w:rsidRDefault="009903E8" w:rsidP="009903E8">
                            <w:r>
                              <w:t>2</w:t>
                            </w:r>
                          </w:p>
                          <w:p w:rsidR="009903E8" w:rsidRDefault="009903E8" w:rsidP="009903E8">
                            <w:r>
                              <w:t xml:space="preserve"> </w:t>
                            </w:r>
                          </w:p>
                          <w:p w:rsidR="009903E8" w:rsidRDefault="009903E8" w:rsidP="009903E8">
                            <w:r>
                              <w:t>z =</w:t>
                            </w:r>
                          </w:p>
                          <w:p w:rsidR="009B3BC3" w:rsidRDefault="009903E8" w:rsidP="009903E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3BE2D5" id="Text Box 7" o:spid="_x0000_s1034" type="#_x0000_t202" style="width:282.95pt;height:1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" fillcolor="white [3201]" strokeweight=".5pt">
                <v:textbox>
                  <w:txbxContent>
                    <w:p w:rsidR="009B3BC3" w:rsidRDefault="009B3BC3" w:rsidP="009B3BC3">
                      <w:r>
                        <w:t>&gt;&gt; HW2_Problem4b</w:t>
                      </w:r>
                    </w:p>
                    <w:p w:rsidR="009903E8" w:rsidRDefault="009903E8" w:rsidP="009903E8">
                      <w:r>
                        <w:t>&gt;&gt; HW2_Problem4b</w:t>
                      </w:r>
                    </w:p>
                    <w:p w:rsidR="009903E8" w:rsidRDefault="009903E8" w:rsidP="009903E8">
                      <w:r>
                        <w:t>x =</w:t>
                      </w:r>
                    </w:p>
                    <w:p w:rsidR="009903E8" w:rsidRDefault="009903E8" w:rsidP="009903E8">
                      <w:r>
                        <w:t>1</w:t>
                      </w:r>
                    </w:p>
                    <w:p w:rsidR="009903E8" w:rsidRDefault="009903E8" w:rsidP="009903E8">
                      <w:r>
                        <w:t xml:space="preserve"> </w:t>
                      </w:r>
                    </w:p>
                    <w:p w:rsidR="009903E8" w:rsidRDefault="009903E8" w:rsidP="009903E8">
                      <w:r>
                        <w:t>y =</w:t>
                      </w:r>
                    </w:p>
                    <w:p w:rsidR="009903E8" w:rsidRDefault="009903E8" w:rsidP="009903E8">
                      <w:r>
                        <w:t>2</w:t>
                      </w:r>
                    </w:p>
                    <w:p w:rsidR="009903E8" w:rsidRDefault="009903E8" w:rsidP="009903E8">
                      <w:r>
                        <w:t xml:space="preserve"> </w:t>
                      </w:r>
                    </w:p>
                    <w:p w:rsidR="009903E8" w:rsidRDefault="009903E8" w:rsidP="009903E8">
                      <w:r>
                        <w:t>z =</w:t>
                      </w:r>
                    </w:p>
                    <w:p w:rsidR="009B3BC3" w:rsidRDefault="009903E8" w:rsidP="009903E8">
                      <w: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02B65" w:rsidRPr="00702B65" w:rsidSect="00E15687">
      <w:headerReference w:type="default" r:id="rId23"/>
      <w:pgSz w:w="12240" w:h="15840"/>
      <w:pgMar w:top="1440" w:right="1440" w:bottom="1440" w:left="144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9AA" w:rsidRDefault="00CB69AA" w:rsidP="00702B65">
      <w:r>
        <w:separator/>
      </w:r>
    </w:p>
  </w:endnote>
  <w:endnote w:type="continuationSeparator" w:id="0">
    <w:p w:rsidR="00CB69AA" w:rsidRDefault="00CB69AA" w:rsidP="0070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9AA" w:rsidRDefault="00CB69AA" w:rsidP="00702B65">
      <w:r>
        <w:separator/>
      </w:r>
    </w:p>
  </w:footnote>
  <w:footnote w:type="continuationSeparator" w:id="0">
    <w:p w:rsidR="00CB69AA" w:rsidRDefault="00CB69AA" w:rsidP="00702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677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2B65" w:rsidRDefault="00702B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7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02B65" w:rsidRDefault="00CB69AA" w:rsidP="00702B65">
    <w:pPr>
      <w:pStyle w:val="Header"/>
      <w:jc w:val="center"/>
    </w:pPr>
    <w:sdt>
      <w:sdtPr>
        <w:alias w:val="Title"/>
        <w:tag w:val=""/>
        <w:id w:val="1000079167"/>
        <w:placeholder>
          <w:docPart w:val="BFF8AEDE410BE74FB66A37908FB551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E114A">
          <w:t>Matrix Algebra</w:t>
        </w:r>
      </w:sdtContent>
    </w:sdt>
  </w:p>
  <w:p w:rsidR="00702B65" w:rsidRDefault="00CB69AA" w:rsidP="00702B65">
    <w:pPr>
      <w:pStyle w:val="Header"/>
      <w:jc w:val="center"/>
    </w:pPr>
    <w:sdt>
      <w:sdtPr>
        <w:alias w:val="Author"/>
        <w:tag w:val=""/>
        <w:id w:val="2934928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7981">
          <w:t>Cliff Rodriguez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425B"/>
    <w:multiLevelType w:val="hybridMultilevel"/>
    <w:tmpl w:val="8A045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60EA"/>
    <w:multiLevelType w:val="hybridMultilevel"/>
    <w:tmpl w:val="62ACE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30631"/>
    <w:multiLevelType w:val="hybridMultilevel"/>
    <w:tmpl w:val="ABA097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42B0A"/>
    <w:multiLevelType w:val="hybridMultilevel"/>
    <w:tmpl w:val="62ACE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638E0"/>
    <w:multiLevelType w:val="hybridMultilevel"/>
    <w:tmpl w:val="DBD62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E01EB"/>
    <w:multiLevelType w:val="hybridMultilevel"/>
    <w:tmpl w:val="62ACE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3410B"/>
    <w:multiLevelType w:val="hybridMultilevel"/>
    <w:tmpl w:val="DC46EA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81"/>
    <w:rsid w:val="000563F9"/>
    <w:rsid w:val="000A2805"/>
    <w:rsid w:val="000F2578"/>
    <w:rsid w:val="001C746E"/>
    <w:rsid w:val="001E1586"/>
    <w:rsid w:val="00214721"/>
    <w:rsid w:val="002A2F7E"/>
    <w:rsid w:val="002A5A77"/>
    <w:rsid w:val="00305F76"/>
    <w:rsid w:val="0037613D"/>
    <w:rsid w:val="003E48FE"/>
    <w:rsid w:val="00477352"/>
    <w:rsid w:val="005708C4"/>
    <w:rsid w:val="0059124A"/>
    <w:rsid w:val="005B478C"/>
    <w:rsid w:val="005B5096"/>
    <w:rsid w:val="005C35BD"/>
    <w:rsid w:val="00617F28"/>
    <w:rsid w:val="006251EF"/>
    <w:rsid w:val="00702B65"/>
    <w:rsid w:val="00765EB8"/>
    <w:rsid w:val="007D0FDB"/>
    <w:rsid w:val="0082729D"/>
    <w:rsid w:val="00873F4F"/>
    <w:rsid w:val="00934EC6"/>
    <w:rsid w:val="0094582A"/>
    <w:rsid w:val="009903E8"/>
    <w:rsid w:val="009A7981"/>
    <w:rsid w:val="009B3BC3"/>
    <w:rsid w:val="00A14398"/>
    <w:rsid w:val="00A327F0"/>
    <w:rsid w:val="00A8778F"/>
    <w:rsid w:val="00AD6F34"/>
    <w:rsid w:val="00B00E52"/>
    <w:rsid w:val="00B0230A"/>
    <w:rsid w:val="00B87DA6"/>
    <w:rsid w:val="00BC1246"/>
    <w:rsid w:val="00C2505C"/>
    <w:rsid w:val="00C635AD"/>
    <w:rsid w:val="00CB69AA"/>
    <w:rsid w:val="00CE114A"/>
    <w:rsid w:val="00D444B4"/>
    <w:rsid w:val="00DB1160"/>
    <w:rsid w:val="00E15687"/>
    <w:rsid w:val="00E8773D"/>
    <w:rsid w:val="00EA77B1"/>
    <w:rsid w:val="00F5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D9F0"/>
  <w15:chartTrackingRefBased/>
  <w15:docId w15:val="{5949F09F-88D4-6544-AC26-D2EA7AD1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4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B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4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E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0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2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B65"/>
  </w:style>
  <w:style w:type="paragraph" w:styleId="Footer">
    <w:name w:val="footer"/>
    <w:basedOn w:val="Normal"/>
    <w:link w:val="FooterChar"/>
    <w:uiPriority w:val="99"/>
    <w:unhideWhenUsed/>
    <w:rsid w:val="00702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B65"/>
  </w:style>
  <w:style w:type="character" w:styleId="PlaceholderText">
    <w:name w:val="Placeholder Text"/>
    <w:basedOn w:val="DefaultParagraphFont"/>
    <w:uiPriority w:val="99"/>
    <w:semiHidden/>
    <w:rsid w:val="00702B6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02B6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87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4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180">
                  <w:marLeft w:val="598"/>
                  <w:marRight w:val="0"/>
                  <w:marTop w:val="5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2256">
                  <w:marLeft w:val="576"/>
                  <w:marRight w:val="0"/>
                  <w:marTop w:val="12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4464">
                  <w:marLeft w:val="3614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8176">
                  <w:marLeft w:val="3838"/>
                  <w:marRight w:val="0"/>
                  <w:marTop w:val="11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0590">
                  <w:marLeft w:val="662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7975">
                  <w:marLeft w:val="1729"/>
                  <w:marRight w:val="0"/>
                  <w:marTop w:val="2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9123">
                  <w:marLeft w:val="1168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4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9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5034">
                  <w:marLeft w:val="7576"/>
                  <w:marRight w:val="0"/>
                  <w:marTop w:val="8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od/Documents/DocumentTemplates/Econometrics%20Homewor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8C4A0D55C3F242AB57E06765BB9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1CC68-0DAA-E34D-9BD3-4A49031CF30B}"/>
      </w:docPartPr>
      <w:docPartBody>
        <w:p w:rsidR="002968B1" w:rsidRDefault="00F71403">
          <w:pPr>
            <w:pStyle w:val="858C4A0D55C3F242AB57E06765BB9D8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B5403C2D7CDD64B88327C7BED058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06E24-E3FA-944E-948F-F09E24A6331A}"/>
      </w:docPartPr>
      <w:docPartBody>
        <w:p w:rsidR="002968B1" w:rsidRDefault="00F71403">
          <w:pPr>
            <w:pStyle w:val="EB5403C2D7CDD64B88327C7BED058634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090E971E5001924FB78FB223F79EA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25EA3-26ED-874D-80BA-1D68738DF9BB}"/>
      </w:docPartPr>
      <w:docPartBody>
        <w:p w:rsidR="002968B1" w:rsidRDefault="00F71403">
          <w:pPr>
            <w:pStyle w:val="090E971E5001924FB78FB223F79EAB1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56"/>
    <w:rsid w:val="00163B09"/>
    <w:rsid w:val="002968B1"/>
    <w:rsid w:val="00B2397C"/>
    <w:rsid w:val="00F71403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8C4A0D55C3F242AB57E06765BB9D87">
    <w:name w:val="858C4A0D55C3F242AB57E06765BB9D87"/>
  </w:style>
  <w:style w:type="paragraph" w:customStyle="1" w:styleId="EB5403C2D7CDD64B88327C7BED058634">
    <w:name w:val="EB5403C2D7CDD64B88327C7BED058634"/>
  </w:style>
  <w:style w:type="paragraph" w:customStyle="1" w:styleId="090E971E5001924FB78FB223F79EAB13">
    <w:name w:val="090E971E5001924FB78FB223F79EAB13"/>
  </w:style>
  <w:style w:type="paragraph" w:customStyle="1" w:styleId="CA8FD4417E3FED4BB60723B8E90549FB">
    <w:name w:val="CA8FD4417E3FED4BB60723B8E90549FB"/>
  </w:style>
  <w:style w:type="paragraph" w:customStyle="1" w:styleId="BFF8AEDE410BE74FB66A37908FB551DC">
    <w:name w:val="BFF8AEDE410BE74FB66A37908FB551DC"/>
    <w:rsid w:val="00FD0056"/>
  </w:style>
  <w:style w:type="character" w:styleId="PlaceholderText">
    <w:name w:val="Placeholder Text"/>
    <w:basedOn w:val="DefaultParagraphFont"/>
    <w:uiPriority w:val="99"/>
    <w:semiHidden/>
    <w:rsid w:val="00FD0056"/>
    <w:rPr>
      <w:color w:val="808080"/>
    </w:rPr>
  </w:style>
  <w:style w:type="paragraph" w:customStyle="1" w:styleId="9D49F9ECD08A394DA1ABA47AF3199726">
    <w:name w:val="9D49F9ECD08A394DA1ABA47AF3199726"/>
    <w:rsid w:val="00FD0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ED481-4007-9149-BDE0-660CB19C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Econometrics Homework Template.dotx</Template>
  <TotalTime>1550</TotalTime>
  <Pages>15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Matrix Algebra</vt:lpstr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 Algebra</dc:title>
  <dc:subject>Date: Due August 13, 2018</dc:subject>
  <dc:creator>Cliff Rodriguez</dc:creator>
  <cp:keywords/>
  <dc:description/>
  <cp:lastModifiedBy>Rodriguez, Cliff</cp:lastModifiedBy>
  <cp:revision>20</cp:revision>
  <dcterms:created xsi:type="dcterms:W3CDTF">2018-08-12T14:44:00Z</dcterms:created>
  <dcterms:modified xsi:type="dcterms:W3CDTF">2018-08-13T21:55:00Z</dcterms:modified>
</cp:coreProperties>
</file>